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0F69" w14:textId="77777777" w:rsidR="003C294B" w:rsidRPr="00883C27" w:rsidRDefault="00883C27">
      <w:pPr>
        <w:pStyle w:val="Title"/>
        <w:rPr>
          <w:color w:val="34652F" w:themeColor="accent4" w:themeShade="80"/>
        </w:rPr>
      </w:pPr>
      <w:r w:rsidRPr="00883C27">
        <w:rPr>
          <w:color w:val="34652F" w:themeColor="accent4" w:themeShade="80"/>
        </w:rPr>
        <w:t>POKER</w:t>
      </w:r>
    </w:p>
    <w:p w14:paraId="3153EEE9" w14:textId="77777777" w:rsidR="003C294B" w:rsidRDefault="00883C27">
      <w:pPr>
        <w:pStyle w:val="Subtitle"/>
      </w:pPr>
      <w:r>
        <w:t>PEC3 GII</w:t>
      </w:r>
    </w:p>
    <w:p w14:paraId="7C012A39" w14:textId="77777777" w:rsidR="003C294B" w:rsidRDefault="005026A8">
      <w:r>
        <w:rPr>
          <w:noProof/>
          <w:lang w:eastAsia="en-GB"/>
        </w:rPr>
        <w:drawing>
          <wp:inline distT="0" distB="0" distL="0" distR="0" wp14:anchorId="6F93493F" wp14:editId="006DF5CB">
            <wp:extent cx="5217120" cy="304608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5217120" cy="3046089"/>
                    </a:xfrm>
                    <a:prstGeom prst="rect">
                      <a:avLst/>
                    </a:prstGeom>
                  </pic:spPr>
                </pic:pic>
              </a:graphicData>
            </a:graphic>
          </wp:inline>
        </w:drawing>
      </w:r>
    </w:p>
    <w:p w14:paraId="53BDB4C8" w14:textId="77777777" w:rsidR="00883C27" w:rsidRPr="00883C27" w:rsidRDefault="00883C27" w:rsidP="00883C27">
      <w:pPr>
        <w:pStyle w:val="Author"/>
        <w:rPr>
          <w:lang w:val="es-ES"/>
        </w:rPr>
      </w:pPr>
      <w:r>
        <w:rPr>
          <w:lang w:val="es-ES"/>
        </w:rPr>
        <w:t xml:space="preserve">Grado en Ingeniería </w:t>
      </w:r>
      <w:proofErr w:type="spellStart"/>
      <w:r>
        <w:rPr>
          <w:lang w:val="es-ES"/>
        </w:rPr>
        <w:t>Ingormática</w:t>
      </w:r>
      <w:proofErr w:type="spellEnd"/>
      <w:r w:rsidRPr="00883C27">
        <w:rPr>
          <w:lang w:val="es-ES"/>
        </w:rPr>
        <w:t xml:space="preserve"> Curso 2016/17</w:t>
      </w:r>
    </w:p>
    <w:p w14:paraId="2FCD4209" w14:textId="77777777" w:rsidR="00883C27" w:rsidRPr="00883C27" w:rsidRDefault="00883C27" w:rsidP="00883C27">
      <w:pPr>
        <w:pStyle w:val="Author"/>
        <w:rPr>
          <w:lang w:val="es-ES"/>
        </w:rPr>
      </w:pPr>
      <w:r w:rsidRPr="00883C27">
        <w:rPr>
          <w:lang w:val="es-ES"/>
        </w:rPr>
        <w:t xml:space="preserve">Práctica de POO </w:t>
      </w:r>
      <w:proofErr w:type="gramStart"/>
      <w:r w:rsidRPr="00883C27">
        <w:rPr>
          <w:lang w:val="es-ES"/>
        </w:rPr>
        <w:t>Mayo</w:t>
      </w:r>
      <w:proofErr w:type="gramEnd"/>
      <w:r w:rsidRPr="00883C27">
        <w:rPr>
          <w:lang w:val="es-ES"/>
        </w:rPr>
        <w:t xml:space="preserve"> 2017</w:t>
      </w:r>
    </w:p>
    <w:p w14:paraId="706B23E4" w14:textId="77777777" w:rsidR="003C294B" w:rsidRPr="00883C27" w:rsidRDefault="00883C27" w:rsidP="00883C27">
      <w:pPr>
        <w:pStyle w:val="Author"/>
        <w:rPr>
          <w:lang w:val="es-ES"/>
        </w:rPr>
      </w:pPr>
      <w:r w:rsidRPr="00883C27">
        <w:rPr>
          <w:lang w:val="es-ES"/>
        </w:rPr>
        <w:t xml:space="preserve">Autor: </w:t>
      </w:r>
      <w:r w:rsidRPr="00883C27">
        <w:rPr>
          <w:lang w:val="es-ES"/>
        </w:rPr>
        <w:t>Casado Ballesteros, Juan</w:t>
      </w:r>
      <w:r>
        <w:rPr>
          <w:lang w:val="es-ES"/>
        </w:rPr>
        <w:t xml:space="preserve"> – 09108762-A</w:t>
      </w:r>
    </w:p>
    <w:p w14:paraId="594CCCC0" w14:textId="77777777" w:rsidR="003C294B" w:rsidRPr="00883C27" w:rsidRDefault="005026A8">
      <w:pPr>
        <w:rPr>
          <w:lang w:val="es-ES"/>
        </w:rPr>
      </w:pPr>
      <w:r w:rsidRPr="00883C27">
        <w:rPr>
          <w:lang w:val="es-ES"/>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257C361" w14:textId="77777777" w:rsidR="003C294B" w:rsidRPr="00883C27" w:rsidRDefault="00883C27">
          <w:pPr>
            <w:pStyle w:val="TOCHeading"/>
            <w:rPr>
              <w:lang w:val="es-ES"/>
            </w:rPr>
          </w:pPr>
          <w:r w:rsidRPr="00883C27">
            <w:rPr>
              <w:rStyle w:val="Emphasis"/>
              <w:lang w:val="es-ES"/>
            </w:rPr>
            <w:t>Índice</w:t>
          </w:r>
        </w:p>
        <w:p w14:paraId="2BEF5414" w14:textId="77777777" w:rsidR="00C559FC" w:rsidRDefault="005026A8">
          <w:pPr>
            <w:pStyle w:val="TOC1"/>
            <w:rPr>
              <w:rFonts w:asciiTheme="minorHAnsi" w:eastAsiaTheme="minorEastAsia" w:hAnsiTheme="minorHAnsi"/>
              <w:b w:val="0"/>
              <w:bCs w:val="0"/>
              <w:caps w:val="0"/>
              <w:noProof/>
              <w:color w:val="auto"/>
              <w:sz w:val="24"/>
              <w:lang w:eastAsia="en-GB"/>
            </w:rPr>
          </w:pPr>
          <w:r>
            <w:rPr>
              <w:noProof/>
            </w:rPr>
            <w:fldChar w:fldCharType="begin"/>
          </w:r>
          <w:r w:rsidRPr="00883C27">
            <w:rPr>
              <w:lang w:val="es-ES"/>
            </w:rPr>
            <w:instrText xml:space="preserve"> TOC \o "1-3" \u </w:instrText>
          </w:r>
          <w:r>
            <w:rPr>
              <w:noProof/>
            </w:rPr>
            <w:fldChar w:fldCharType="separate"/>
          </w:r>
          <w:r w:rsidR="00C559FC" w:rsidRPr="00231313">
            <w:rPr>
              <w:iCs/>
              <w:noProof/>
              <w:color w:val="F75952" w:themeColor="accent1"/>
              <w:lang w:val="es-ES"/>
            </w:rPr>
            <w:t>Generalidades</w:t>
          </w:r>
          <w:r w:rsidR="00C559FC" w:rsidRPr="00231313">
            <w:rPr>
              <w:noProof/>
              <w:lang w:val="es-ES"/>
            </w:rPr>
            <w:t xml:space="preserve"> Y Añadidos</w:t>
          </w:r>
          <w:r w:rsidR="00C559FC">
            <w:rPr>
              <w:noProof/>
            </w:rPr>
            <w:tab/>
          </w:r>
          <w:r w:rsidR="00C559FC">
            <w:rPr>
              <w:noProof/>
            </w:rPr>
            <w:fldChar w:fldCharType="begin"/>
          </w:r>
          <w:r w:rsidR="00C559FC">
            <w:rPr>
              <w:noProof/>
            </w:rPr>
            <w:instrText xml:space="preserve"> PAGEREF _Toc483851975 \h </w:instrText>
          </w:r>
          <w:r w:rsidR="00C559FC">
            <w:rPr>
              <w:noProof/>
            </w:rPr>
          </w:r>
          <w:r w:rsidR="00C559FC">
            <w:rPr>
              <w:noProof/>
            </w:rPr>
            <w:fldChar w:fldCharType="separate"/>
          </w:r>
          <w:r w:rsidR="00C559FC">
            <w:rPr>
              <w:noProof/>
            </w:rPr>
            <w:t>1</w:t>
          </w:r>
          <w:r w:rsidR="00C559FC">
            <w:rPr>
              <w:noProof/>
            </w:rPr>
            <w:fldChar w:fldCharType="end"/>
          </w:r>
        </w:p>
        <w:p w14:paraId="17795637" w14:textId="77777777" w:rsidR="00C559FC" w:rsidRDefault="00C559FC">
          <w:pPr>
            <w:pStyle w:val="TOC2"/>
            <w:rPr>
              <w:rFonts w:eastAsiaTheme="minorEastAsia"/>
              <w:bCs w:val="0"/>
              <w:noProof/>
              <w:color w:val="auto"/>
              <w:szCs w:val="24"/>
              <w:lang w:eastAsia="en-GB"/>
            </w:rPr>
          </w:pPr>
          <w:r>
            <w:rPr>
              <w:noProof/>
            </w:rPr>
            <w:tab/>
          </w:r>
          <w:r>
            <w:rPr>
              <w:noProof/>
            </w:rPr>
            <w:fldChar w:fldCharType="begin"/>
          </w:r>
          <w:r>
            <w:rPr>
              <w:noProof/>
            </w:rPr>
            <w:instrText xml:space="preserve"> PAGEREF _Toc483851976 \h </w:instrText>
          </w:r>
          <w:r>
            <w:rPr>
              <w:noProof/>
            </w:rPr>
          </w:r>
          <w:r>
            <w:rPr>
              <w:noProof/>
            </w:rPr>
            <w:fldChar w:fldCharType="separate"/>
          </w:r>
          <w:r>
            <w:rPr>
              <w:noProof/>
            </w:rPr>
            <w:t>2</w:t>
          </w:r>
          <w:r>
            <w:rPr>
              <w:noProof/>
            </w:rPr>
            <w:fldChar w:fldCharType="end"/>
          </w:r>
        </w:p>
        <w:p w14:paraId="24ED3261" w14:textId="77777777" w:rsidR="00C559FC" w:rsidRPr="00C559FC" w:rsidRDefault="00C559FC">
          <w:pPr>
            <w:pStyle w:val="TOC2"/>
            <w:rPr>
              <w:rFonts w:eastAsiaTheme="minorEastAsia"/>
              <w:bCs w:val="0"/>
              <w:noProof/>
              <w:color w:val="auto"/>
              <w:szCs w:val="24"/>
              <w:lang w:val="es-ES" w:eastAsia="en-GB"/>
            </w:rPr>
          </w:pPr>
          <w:r w:rsidRPr="00231313">
            <w:rPr>
              <w:noProof/>
              <w:lang w:val="es-ES"/>
            </w:rPr>
            <w:t>ESpecificacion de requisitos</w:t>
          </w:r>
          <w:r w:rsidRPr="00C559FC">
            <w:rPr>
              <w:noProof/>
              <w:lang w:val="es-ES"/>
            </w:rPr>
            <w:tab/>
          </w:r>
          <w:r>
            <w:rPr>
              <w:noProof/>
            </w:rPr>
            <w:fldChar w:fldCharType="begin"/>
          </w:r>
          <w:r w:rsidRPr="00C559FC">
            <w:rPr>
              <w:noProof/>
              <w:lang w:val="es-ES"/>
            </w:rPr>
            <w:instrText xml:space="preserve"> PAGEREF _Toc483851977 \h </w:instrText>
          </w:r>
          <w:r>
            <w:rPr>
              <w:noProof/>
            </w:rPr>
          </w:r>
          <w:r>
            <w:rPr>
              <w:noProof/>
            </w:rPr>
            <w:fldChar w:fldCharType="separate"/>
          </w:r>
          <w:r w:rsidRPr="00C559FC">
            <w:rPr>
              <w:noProof/>
              <w:lang w:val="es-ES"/>
            </w:rPr>
            <w:t>2</w:t>
          </w:r>
          <w:r>
            <w:rPr>
              <w:noProof/>
            </w:rPr>
            <w:fldChar w:fldCharType="end"/>
          </w:r>
        </w:p>
        <w:p w14:paraId="3AB28822" w14:textId="77777777" w:rsidR="00C559FC" w:rsidRPr="00C559FC" w:rsidRDefault="00C559FC">
          <w:pPr>
            <w:pStyle w:val="TOC2"/>
            <w:rPr>
              <w:rFonts w:eastAsiaTheme="minorEastAsia"/>
              <w:bCs w:val="0"/>
              <w:noProof/>
              <w:color w:val="auto"/>
              <w:szCs w:val="24"/>
              <w:lang w:val="es-ES" w:eastAsia="en-GB"/>
            </w:rPr>
          </w:pPr>
          <w:r>
            <w:rPr>
              <w:noProof/>
              <w:lang w:val="es-ES"/>
            </w:rPr>
            <w:t>Aná</w:t>
          </w:r>
          <w:r w:rsidRPr="00231313">
            <w:rPr>
              <w:noProof/>
              <w:lang w:val="es-ES"/>
            </w:rPr>
            <w:t>lisis de la aplicación (Clases de negocio)</w:t>
          </w:r>
          <w:r w:rsidRPr="00C559FC">
            <w:rPr>
              <w:noProof/>
              <w:lang w:val="es-ES"/>
            </w:rPr>
            <w:tab/>
          </w:r>
          <w:r>
            <w:rPr>
              <w:noProof/>
            </w:rPr>
            <w:fldChar w:fldCharType="begin"/>
          </w:r>
          <w:r w:rsidRPr="00C559FC">
            <w:rPr>
              <w:noProof/>
              <w:lang w:val="es-ES"/>
            </w:rPr>
            <w:instrText xml:space="preserve"> PAGEREF _Toc483851978 \h </w:instrText>
          </w:r>
          <w:r>
            <w:rPr>
              <w:noProof/>
            </w:rPr>
          </w:r>
          <w:r>
            <w:rPr>
              <w:noProof/>
            </w:rPr>
            <w:fldChar w:fldCharType="separate"/>
          </w:r>
          <w:r w:rsidRPr="00C559FC">
            <w:rPr>
              <w:noProof/>
              <w:lang w:val="es-ES"/>
            </w:rPr>
            <w:t>4</w:t>
          </w:r>
          <w:r>
            <w:rPr>
              <w:noProof/>
            </w:rPr>
            <w:fldChar w:fldCharType="end"/>
          </w:r>
        </w:p>
        <w:p w14:paraId="6E1D5278" w14:textId="77777777" w:rsidR="00C559FC" w:rsidRPr="00C559FC" w:rsidRDefault="00C559FC">
          <w:pPr>
            <w:pStyle w:val="TOC2"/>
            <w:rPr>
              <w:rFonts w:eastAsiaTheme="minorEastAsia"/>
              <w:bCs w:val="0"/>
              <w:noProof/>
              <w:color w:val="auto"/>
              <w:szCs w:val="24"/>
              <w:lang w:val="es-ES" w:eastAsia="en-GB"/>
            </w:rPr>
          </w:pPr>
          <w:r>
            <w:rPr>
              <w:noProof/>
              <w:lang w:val="es-ES"/>
            </w:rPr>
            <w:t>Diseño e implementacion (P</w:t>
          </w:r>
          <w:r w:rsidRPr="00231313">
            <w:rPr>
              <w:noProof/>
              <w:lang w:val="es-ES"/>
            </w:rPr>
            <w:t>arte gráfica)</w:t>
          </w:r>
          <w:r w:rsidRPr="00C559FC">
            <w:rPr>
              <w:noProof/>
              <w:lang w:val="es-ES"/>
            </w:rPr>
            <w:tab/>
          </w:r>
          <w:r>
            <w:rPr>
              <w:noProof/>
            </w:rPr>
            <w:fldChar w:fldCharType="begin"/>
          </w:r>
          <w:r w:rsidRPr="00C559FC">
            <w:rPr>
              <w:noProof/>
              <w:lang w:val="es-ES"/>
            </w:rPr>
            <w:instrText xml:space="preserve"> PAGEREF _Toc483851979 \h </w:instrText>
          </w:r>
          <w:r>
            <w:rPr>
              <w:noProof/>
            </w:rPr>
          </w:r>
          <w:r>
            <w:rPr>
              <w:noProof/>
            </w:rPr>
            <w:fldChar w:fldCharType="separate"/>
          </w:r>
          <w:r w:rsidRPr="00C559FC">
            <w:rPr>
              <w:noProof/>
              <w:lang w:val="es-ES"/>
            </w:rPr>
            <w:t>6</w:t>
          </w:r>
          <w:r>
            <w:rPr>
              <w:noProof/>
            </w:rPr>
            <w:fldChar w:fldCharType="end"/>
          </w:r>
        </w:p>
        <w:p w14:paraId="75F1C8CA" w14:textId="77777777" w:rsidR="00C559FC" w:rsidRDefault="00C559FC">
          <w:pPr>
            <w:pStyle w:val="TOC2"/>
            <w:rPr>
              <w:rFonts w:eastAsiaTheme="minorEastAsia"/>
              <w:bCs w:val="0"/>
              <w:noProof/>
              <w:color w:val="auto"/>
              <w:szCs w:val="24"/>
              <w:lang w:eastAsia="en-GB"/>
            </w:rPr>
          </w:pPr>
          <w:r w:rsidRPr="00231313">
            <w:rPr>
              <w:noProof/>
              <w:lang w:val="es-ES"/>
            </w:rPr>
            <w:t>Manual de usuario</w:t>
          </w:r>
          <w:r>
            <w:rPr>
              <w:noProof/>
            </w:rPr>
            <w:tab/>
          </w:r>
          <w:r>
            <w:rPr>
              <w:noProof/>
            </w:rPr>
            <w:fldChar w:fldCharType="begin"/>
          </w:r>
          <w:r>
            <w:rPr>
              <w:noProof/>
            </w:rPr>
            <w:instrText xml:space="preserve"> PAGEREF _Toc483851980 \h </w:instrText>
          </w:r>
          <w:r>
            <w:rPr>
              <w:noProof/>
            </w:rPr>
          </w:r>
          <w:r>
            <w:rPr>
              <w:noProof/>
            </w:rPr>
            <w:fldChar w:fldCharType="separate"/>
          </w:r>
          <w:r>
            <w:rPr>
              <w:noProof/>
            </w:rPr>
            <w:t>7</w:t>
          </w:r>
          <w:r>
            <w:rPr>
              <w:noProof/>
            </w:rPr>
            <w:fldChar w:fldCharType="end"/>
          </w:r>
        </w:p>
        <w:p w14:paraId="57B0EFAF" w14:textId="77777777" w:rsidR="003C294B" w:rsidRDefault="005026A8">
          <w:r>
            <w:rPr>
              <w:rFonts w:asciiTheme="majorHAnsi" w:hAnsiTheme="majorHAnsi"/>
              <w:b/>
              <w:bCs/>
              <w:caps/>
              <w:color w:val="2A2A2A" w:themeColor="text2"/>
              <w:sz w:val="28"/>
            </w:rPr>
            <w:fldChar w:fldCharType="end"/>
          </w:r>
        </w:p>
      </w:sdtContent>
    </w:sdt>
    <w:p w14:paraId="39E7E19E" w14:textId="77777777" w:rsidR="003C294B" w:rsidRDefault="003C294B">
      <w:pPr>
        <w:sectPr w:rsidR="003C294B" w:rsidSect="00883C27">
          <w:headerReference w:type="default" r:id="rId9"/>
          <w:headerReference w:type="first" r:id="rId10"/>
          <w:pgSz w:w="11907" w:h="16839" w:code="9"/>
          <w:pgMar w:top="3096" w:right="1800" w:bottom="1728" w:left="1800" w:header="720" w:footer="720" w:gutter="0"/>
          <w:pgNumType w:fmt="lowerRoman" w:start="1"/>
          <w:cols w:space="720"/>
          <w:docGrid w:linePitch="360"/>
        </w:sectPr>
      </w:pPr>
    </w:p>
    <w:p w14:paraId="0FC74A76" w14:textId="77777777" w:rsidR="003C294B" w:rsidRDefault="00883C27" w:rsidP="000A42C3">
      <w:pPr>
        <w:pStyle w:val="Heading1"/>
        <w:spacing w:after="2100"/>
        <w:rPr>
          <w:sz w:val="72"/>
          <w:lang w:val="es-ES"/>
        </w:rPr>
      </w:pPr>
      <w:bookmarkStart w:id="2" w:name="_Toc483851975"/>
      <w:r w:rsidRPr="00883C27">
        <w:rPr>
          <w:rStyle w:val="Emphasis"/>
          <w:sz w:val="72"/>
          <w:lang w:val="es-ES"/>
        </w:rPr>
        <w:lastRenderedPageBreak/>
        <w:t>Generalidades</w:t>
      </w:r>
      <w:r w:rsidR="005026A8" w:rsidRPr="00883C27">
        <w:rPr>
          <w:lang w:val="es-ES"/>
        </w:rPr>
        <w:br/>
      </w:r>
      <w:r w:rsidRPr="00883C27">
        <w:rPr>
          <w:sz w:val="72"/>
          <w:lang w:val="es-ES"/>
        </w:rPr>
        <w:t>Y Añadidos</w:t>
      </w:r>
      <w:bookmarkEnd w:id="2"/>
    </w:p>
    <w:p w14:paraId="6B803F18" w14:textId="77777777" w:rsidR="00634538" w:rsidRDefault="00634538" w:rsidP="00634538">
      <w:pPr>
        <w:jc w:val="both"/>
        <w:rPr>
          <w:lang w:val="es-ES"/>
        </w:rPr>
      </w:pPr>
      <w:r>
        <w:rPr>
          <w:lang w:val="es-ES"/>
        </w:rPr>
        <w:t>La aplicación está construida con una cuidada y uniforme interface gráfica que permite llevar a cabo todos los requisitos que de ella se piden.</w:t>
      </w:r>
    </w:p>
    <w:p w14:paraId="32017EB2" w14:textId="77777777" w:rsidR="00634538" w:rsidRDefault="00634538" w:rsidP="00634538">
      <w:pPr>
        <w:jc w:val="both"/>
        <w:rPr>
          <w:lang w:val="es-ES"/>
        </w:rPr>
      </w:pPr>
      <w:r>
        <w:rPr>
          <w:lang w:val="es-ES"/>
        </w:rPr>
        <w:t>Cabe destacar dentro de la interface gráfica la barra de carga a la hora de guardar y cargar los datos escritos en archivos .</w:t>
      </w:r>
      <w:proofErr w:type="spellStart"/>
      <w:r>
        <w:rPr>
          <w:lang w:val="es-ES"/>
        </w:rPr>
        <w:t>dat</w:t>
      </w:r>
      <w:proofErr w:type="spellEnd"/>
      <w:r>
        <w:rPr>
          <w:lang w:val="es-ES"/>
        </w:rPr>
        <w:t>. En el juego contra la máquina es destacable la fuerte interacción con el usuario en el que es él el que guía cada movimiento de las cartas.</w:t>
      </w:r>
    </w:p>
    <w:p w14:paraId="7E66399E" w14:textId="77777777" w:rsidR="00634538" w:rsidRDefault="00634538" w:rsidP="00634538">
      <w:pPr>
        <w:jc w:val="both"/>
        <w:rPr>
          <w:lang w:val="es-ES"/>
        </w:rPr>
      </w:pPr>
      <w:r>
        <w:rPr>
          <w:lang w:val="es-ES"/>
        </w:rPr>
        <w:t>A nivel de código destaca la aplicación por su fuerte modularidad y distribución separando claramente las clases de negocio de aquellas otras que controlan la interface gráfica.</w:t>
      </w:r>
    </w:p>
    <w:p w14:paraId="32BD6320" w14:textId="77777777" w:rsidR="00883C27" w:rsidRDefault="00634538" w:rsidP="00634538">
      <w:pPr>
        <w:jc w:val="both"/>
        <w:rPr>
          <w:lang w:val="es-ES"/>
        </w:rPr>
      </w:pPr>
      <w:r>
        <w:rPr>
          <w:lang w:val="es-ES"/>
        </w:rPr>
        <w:t>Pero sin duda el punto fuerte de esta aplicación es la recogida de datos estadísticos de los jugadores haciendo uso de dos clases para recoger los premios llevando simultáneamente la contabilidad interna de cada jugador, un registro histórico de cada una de sus acciones y de todos sus premios y otra contabilidad de la empresa que permite el cálculo de beneficios. Todos estos datos don mostrados de forma sencilla el intuitiva dentro de la aplicación, son guardados como parte de las clases en archivos .</w:t>
      </w:r>
      <w:proofErr w:type="spellStart"/>
      <w:r>
        <w:rPr>
          <w:lang w:val="es-ES"/>
        </w:rPr>
        <w:t>dat</w:t>
      </w:r>
      <w:proofErr w:type="spellEnd"/>
      <w:r>
        <w:rPr>
          <w:lang w:val="es-ES"/>
        </w:rPr>
        <w:t xml:space="preserve"> y son exportables mediante archivos .</w:t>
      </w:r>
      <w:proofErr w:type="spellStart"/>
      <w:r>
        <w:rPr>
          <w:lang w:val="es-ES"/>
        </w:rPr>
        <w:t>txt</w:t>
      </w:r>
      <w:proofErr w:type="spellEnd"/>
      <w:r>
        <w:rPr>
          <w:lang w:val="es-ES"/>
        </w:rPr>
        <w:t xml:space="preserve"> que la aplicación genera con ese fin.</w:t>
      </w:r>
    </w:p>
    <w:p w14:paraId="062BC8E6" w14:textId="5DCBB4E3" w:rsidR="00F62858" w:rsidRDefault="00F62858" w:rsidP="00634538">
      <w:pPr>
        <w:jc w:val="both"/>
        <w:rPr>
          <w:b/>
          <w:lang w:val="es-ES"/>
        </w:rPr>
      </w:pPr>
      <w:r>
        <w:rPr>
          <w:b/>
          <w:lang w:val="es-ES"/>
        </w:rPr>
        <w:t>IMPORTANTE:</w:t>
      </w:r>
    </w:p>
    <w:p w14:paraId="26909EDD" w14:textId="0FCF0507" w:rsidR="00883C27" w:rsidRPr="00634538" w:rsidRDefault="00F62858" w:rsidP="00F62858">
      <w:pPr>
        <w:jc w:val="both"/>
        <w:rPr>
          <w:rFonts w:asciiTheme="majorHAnsi" w:hAnsiTheme="majorHAnsi" w:cstheme="majorBidi"/>
          <w:b/>
          <w:caps/>
          <w:color w:val="2A2A2A" w:themeColor="text2"/>
          <w:sz w:val="28"/>
          <w:szCs w:val="26"/>
          <w:lang w:val="es-ES"/>
        </w:rPr>
      </w:pPr>
      <w:r>
        <w:rPr>
          <w:b/>
          <w:lang w:val="es-ES"/>
        </w:rPr>
        <w:t>La funcionalidad de la aplicación no está completada del todo, cuando se juega una partida en mesa los premios no se detectan correctamente, todo lo demás está hecho. Si se detectaran se podrían guardar en la estadística pues la infraestructura está realizada y funciona.</w:t>
      </w:r>
      <w:r w:rsidR="00883C27" w:rsidRPr="00634538">
        <w:rPr>
          <w:lang w:val="es-ES"/>
        </w:rPr>
        <w:br w:type="page"/>
      </w:r>
    </w:p>
    <w:p w14:paraId="152B4EC4" w14:textId="77777777" w:rsidR="00883C27" w:rsidRPr="00634538" w:rsidRDefault="00132C81">
      <w:pPr>
        <w:pStyle w:val="Heading2"/>
        <w:rPr>
          <w:lang w:val="es-ES"/>
        </w:rPr>
      </w:pPr>
      <w:bookmarkStart w:id="3" w:name="_Toc483851976"/>
      <w:r>
        <w:rPr>
          <w:noProof/>
          <w:lang w:eastAsia="en-GB"/>
        </w:rPr>
        <w:lastRenderedPageBreak/>
        <w:drawing>
          <wp:anchor distT="0" distB="0" distL="114300" distR="114300" simplePos="0" relativeHeight="251658240" behindDoc="0" locked="0" layoutInCell="1" allowOverlap="1" wp14:anchorId="286916CA" wp14:editId="629C052B">
            <wp:simplePos x="0" y="0"/>
            <wp:positionH relativeFrom="margin">
              <wp:posOffset>3825240</wp:posOffset>
            </wp:positionH>
            <wp:positionV relativeFrom="margin">
              <wp:posOffset>120015</wp:posOffset>
            </wp:positionV>
            <wp:extent cx="3048635" cy="4061460"/>
            <wp:effectExtent l="0" t="0" r="0" b="2540"/>
            <wp:wrapSquare wrapText="bothSides"/>
            <wp:docPr id="5" name="Picture 5" descr="/Users/mr.blissfulgrin/Pictures/Fototeca de Fotos.photoslibrary/Masters/2017/05/29/20170529-171303/IMG_3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r.blissfulgrin/Pictures/Fototeca de Fotos.photoslibrary/Masters/2017/05/29/20170529-171303/IMG_372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635"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14:paraId="39797DCF" w14:textId="77777777" w:rsidR="003C294B" w:rsidRPr="00883C27" w:rsidRDefault="00883C27">
      <w:pPr>
        <w:pStyle w:val="Heading2"/>
        <w:rPr>
          <w:lang w:val="es-ES"/>
        </w:rPr>
      </w:pPr>
      <w:bookmarkStart w:id="4" w:name="_Toc483851977"/>
      <w:r w:rsidRPr="00883C27">
        <w:rPr>
          <w:lang w:val="es-ES"/>
        </w:rPr>
        <w:t>ESpecificacion de requisitos</w:t>
      </w:r>
      <w:bookmarkEnd w:id="4"/>
    </w:p>
    <w:p w14:paraId="04DC486B" w14:textId="77777777" w:rsidR="003C294B" w:rsidRDefault="00132C81" w:rsidP="00883C27">
      <w:pPr>
        <w:rPr>
          <w:lang w:val="es-ES"/>
        </w:rPr>
      </w:pPr>
      <w:r>
        <w:rPr>
          <w:lang w:val="es-ES"/>
        </w:rPr>
        <w:t>La aplicación de póker consta de tres tareas principales:</w:t>
      </w:r>
    </w:p>
    <w:p w14:paraId="11D2D8A9" w14:textId="77777777" w:rsidR="00132C81" w:rsidRPr="007E037C" w:rsidRDefault="00132C81" w:rsidP="00132C81">
      <w:pPr>
        <w:pStyle w:val="ListParagraph"/>
        <w:numPr>
          <w:ilvl w:val="0"/>
          <w:numId w:val="17"/>
        </w:numPr>
        <w:rPr>
          <w:b/>
          <w:lang w:val="es-ES"/>
        </w:rPr>
      </w:pPr>
      <w:r w:rsidRPr="007E037C">
        <w:rPr>
          <w:b/>
          <w:i w:val="0"/>
          <w:lang w:val="es-ES"/>
        </w:rPr>
        <w:t>Identificar a los usuarios:</w:t>
      </w:r>
    </w:p>
    <w:p w14:paraId="60CE902D" w14:textId="77777777" w:rsidR="00132C81" w:rsidRPr="00132C81" w:rsidRDefault="00132C81" w:rsidP="00132C81">
      <w:pPr>
        <w:pStyle w:val="ListParagraph"/>
        <w:numPr>
          <w:ilvl w:val="1"/>
          <w:numId w:val="17"/>
        </w:numPr>
        <w:rPr>
          <w:lang w:val="es-ES"/>
        </w:rPr>
      </w:pPr>
      <w:r>
        <w:rPr>
          <w:i w:val="0"/>
          <w:lang w:val="es-ES"/>
        </w:rPr>
        <w:t>Administrador:</w:t>
      </w:r>
      <w:r>
        <w:rPr>
          <w:i w:val="0"/>
          <w:lang w:val="es-ES"/>
        </w:rPr>
        <w:tab/>
      </w:r>
    </w:p>
    <w:p w14:paraId="6F7E04CF" w14:textId="77777777" w:rsidR="00132C81" w:rsidRPr="00132C81" w:rsidRDefault="00132C81" w:rsidP="00132C81">
      <w:pPr>
        <w:pStyle w:val="ListParagraph"/>
        <w:numPr>
          <w:ilvl w:val="2"/>
          <w:numId w:val="17"/>
        </w:numPr>
        <w:rPr>
          <w:lang w:val="es-ES"/>
        </w:rPr>
      </w:pPr>
      <w:r>
        <w:rPr>
          <w:i w:val="0"/>
          <w:lang w:val="es-ES"/>
        </w:rPr>
        <w:t>Nombre de usuario.</w:t>
      </w:r>
      <w:r>
        <w:rPr>
          <w:i w:val="0"/>
          <w:lang w:val="es-ES"/>
        </w:rPr>
        <w:tab/>
      </w:r>
    </w:p>
    <w:p w14:paraId="508B59B5" w14:textId="77777777" w:rsidR="00132C81" w:rsidRPr="00132C81" w:rsidRDefault="00132C81" w:rsidP="00132C81">
      <w:pPr>
        <w:pStyle w:val="ListParagraph"/>
        <w:numPr>
          <w:ilvl w:val="2"/>
          <w:numId w:val="17"/>
        </w:numPr>
        <w:rPr>
          <w:lang w:val="es-ES"/>
        </w:rPr>
      </w:pPr>
      <w:r>
        <w:rPr>
          <w:i w:val="0"/>
          <w:lang w:val="es-ES"/>
        </w:rPr>
        <w:t>Contraseña.</w:t>
      </w:r>
    </w:p>
    <w:p w14:paraId="0CFD4CCC" w14:textId="77777777" w:rsidR="00132C81" w:rsidRPr="00132C81" w:rsidRDefault="00132C81" w:rsidP="00132C81">
      <w:pPr>
        <w:pStyle w:val="ListParagraph"/>
        <w:numPr>
          <w:ilvl w:val="1"/>
          <w:numId w:val="17"/>
        </w:numPr>
        <w:rPr>
          <w:lang w:val="es-ES"/>
        </w:rPr>
      </w:pPr>
      <w:r>
        <w:rPr>
          <w:i w:val="0"/>
          <w:lang w:val="es-ES"/>
        </w:rPr>
        <w:t>Jugador Registrado</w:t>
      </w:r>
    </w:p>
    <w:p w14:paraId="6C77F1FE" w14:textId="77777777" w:rsidR="00132C81" w:rsidRPr="00132C81" w:rsidRDefault="00132C81" w:rsidP="00132C81">
      <w:pPr>
        <w:pStyle w:val="ListParagraph"/>
        <w:numPr>
          <w:ilvl w:val="2"/>
          <w:numId w:val="17"/>
        </w:numPr>
        <w:rPr>
          <w:lang w:val="es-ES"/>
        </w:rPr>
      </w:pPr>
      <w:r>
        <w:rPr>
          <w:i w:val="0"/>
          <w:lang w:val="es-ES"/>
        </w:rPr>
        <w:t>Nombre,</w:t>
      </w:r>
      <w:r w:rsidR="007E037C">
        <w:rPr>
          <w:i w:val="0"/>
          <w:lang w:val="es-ES"/>
        </w:rPr>
        <w:t xml:space="preserve"> apellidos y NIF</w:t>
      </w:r>
      <w:r>
        <w:rPr>
          <w:i w:val="0"/>
          <w:lang w:val="es-ES"/>
        </w:rPr>
        <w:t>.</w:t>
      </w:r>
    </w:p>
    <w:p w14:paraId="508B8CD7" w14:textId="77777777" w:rsidR="00132C81" w:rsidRPr="00132C81" w:rsidRDefault="00132C81" w:rsidP="00132C81">
      <w:pPr>
        <w:pStyle w:val="ListParagraph"/>
        <w:numPr>
          <w:ilvl w:val="2"/>
          <w:numId w:val="17"/>
        </w:numPr>
        <w:rPr>
          <w:lang w:val="es-ES"/>
        </w:rPr>
      </w:pPr>
      <w:r>
        <w:rPr>
          <w:i w:val="0"/>
          <w:lang w:val="es-ES"/>
        </w:rPr>
        <w:t>Contraseña.</w:t>
      </w:r>
    </w:p>
    <w:p w14:paraId="14A6FFC8" w14:textId="77777777" w:rsidR="00132C81" w:rsidRPr="00132C81" w:rsidRDefault="00132C81" w:rsidP="00132C81">
      <w:pPr>
        <w:pStyle w:val="ListParagraph"/>
        <w:numPr>
          <w:ilvl w:val="2"/>
          <w:numId w:val="17"/>
        </w:numPr>
        <w:rPr>
          <w:lang w:val="es-ES"/>
        </w:rPr>
      </w:pPr>
      <w:r>
        <w:rPr>
          <w:i w:val="0"/>
          <w:lang w:val="es-ES"/>
        </w:rPr>
        <w:t>Cuenta bancaria.</w:t>
      </w:r>
    </w:p>
    <w:p w14:paraId="65AF4FCE" w14:textId="77777777" w:rsidR="00132C81" w:rsidRPr="00132C81" w:rsidRDefault="00132C81" w:rsidP="00132C81">
      <w:pPr>
        <w:pStyle w:val="ListParagraph"/>
        <w:numPr>
          <w:ilvl w:val="2"/>
          <w:numId w:val="17"/>
        </w:numPr>
        <w:rPr>
          <w:lang w:val="es-ES"/>
        </w:rPr>
      </w:pPr>
      <w:r>
        <w:rPr>
          <w:i w:val="0"/>
          <w:lang w:val="es-ES"/>
        </w:rPr>
        <w:t>Fecha de nacimiento.</w:t>
      </w:r>
    </w:p>
    <w:p w14:paraId="11957BDD" w14:textId="77777777" w:rsidR="00132C81" w:rsidRPr="00132C81" w:rsidRDefault="00132C81" w:rsidP="00132C81">
      <w:pPr>
        <w:pStyle w:val="ListParagraph"/>
        <w:numPr>
          <w:ilvl w:val="2"/>
          <w:numId w:val="17"/>
        </w:numPr>
        <w:rPr>
          <w:lang w:val="es-ES"/>
        </w:rPr>
      </w:pPr>
      <w:r>
        <w:rPr>
          <w:i w:val="0"/>
          <w:lang w:val="es-ES"/>
        </w:rPr>
        <w:t>Fecha de registro.</w:t>
      </w:r>
    </w:p>
    <w:p w14:paraId="2EBD8196" w14:textId="77777777" w:rsidR="00132C81" w:rsidRPr="00132C81" w:rsidRDefault="00132C81" w:rsidP="00132C81">
      <w:pPr>
        <w:pStyle w:val="ListParagraph"/>
        <w:numPr>
          <w:ilvl w:val="1"/>
          <w:numId w:val="17"/>
        </w:numPr>
        <w:rPr>
          <w:lang w:val="es-ES"/>
        </w:rPr>
      </w:pPr>
      <w:r>
        <w:rPr>
          <w:i w:val="0"/>
          <w:lang w:val="es-ES"/>
        </w:rPr>
        <w:t>Jugador Ocasional</w:t>
      </w:r>
    </w:p>
    <w:p w14:paraId="37212917" w14:textId="77777777" w:rsidR="00132C81" w:rsidRPr="00132C81" w:rsidRDefault="00132C81" w:rsidP="00132C81">
      <w:pPr>
        <w:pStyle w:val="ListParagraph"/>
        <w:numPr>
          <w:ilvl w:val="2"/>
          <w:numId w:val="17"/>
        </w:numPr>
        <w:rPr>
          <w:lang w:val="es-ES"/>
        </w:rPr>
      </w:pPr>
      <w:r>
        <w:rPr>
          <w:i w:val="0"/>
          <w:lang w:val="es-ES"/>
        </w:rPr>
        <w:t>Nombre, apellidos y</w:t>
      </w:r>
      <w:r w:rsidR="007E037C">
        <w:rPr>
          <w:i w:val="0"/>
          <w:lang w:val="es-ES"/>
        </w:rPr>
        <w:t xml:space="preserve"> NIF</w:t>
      </w:r>
      <w:r>
        <w:rPr>
          <w:i w:val="0"/>
          <w:lang w:val="es-ES"/>
        </w:rPr>
        <w:t>.</w:t>
      </w:r>
    </w:p>
    <w:p w14:paraId="0E3229C8" w14:textId="77777777" w:rsidR="00132C81" w:rsidRPr="00132C81" w:rsidRDefault="00132C81" w:rsidP="00132C81">
      <w:pPr>
        <w:pStyle w:val="ListParagraph"/>
        <w:numPr>
          <w:ilvl w:val="2"/>
          <w:numId w:val="17"/>
        </w:numPr>
        <w:rPr>
          <w:lang w:val="es-ES"/>
        </w:rPr>
      </w:pPr>
      <w:r>
        <w:rPr>
          <w:i w:val="0"/>
          <w:lang w:val="es-ES"/>
        </w:rPr>
        <w:t>Tarjeta de crédito.</w:t>
      </w:r>
    </w:p>
    <w:p w14:paraId="357989A4" w14:textId="77777777" w:rsidR="00132C81" w:rsidRPr="00132C81" w:rsidRDefault="00132C81" w:rsidP="00132C81">
      <w:pPr>
        <w:pStyle w:val="ListParagraph"/>
        <w:numPr>
          <w:ilvl w:val="2"/>
          <w:numId w:val="17"/>
        </w:numPr>
        <w:rPr>
          <w:lang w:val="es-ES"/>
        </w:rPr>
      </w:pPr>
      <w:r>
        <w:rPr>
          <w:i w:val="0"/>
          <w:lang w:val="es-ES"/>
        </w:rPr>
        <w:t>Fecha de nacimiento.</w:t>
      </w:r>
    </w:p>
    <w:p w14:paraId="12A223F6" w14:textId="77777777" w:rsidR="00132C81" w:rsidRPr="007E037C" w:rsidRDefault="00132C81" w:rsidP="00132C81">
      <w:pPr>
        <w:pStyle w:val="ListParagraph"/>
        <w:numPr>
          <w:ilvl w:val="0"/>
          <w:numId w:val="17"/>
        </w:numPr>
        <w:rPr>
          <w:b/>
          <w:lang w:val="es-ES"/>
        </w:rPr>
      </w:pPr>
      <w:r w:rsidRPr="007E037C">
        <w:rPr>
          <w:b/>
          <w:i w:val="0"/>
          <w:lang w:val="es-ES"/>
        </w:rPr>
        <w:t>Contabilidad (A ella solo puede acceder el administrador y los Jugadores Registrados)</w:t>
      </w:r>
    </w:p>
    <w:p w14:paraId="714A3D80" w14:textId="77777777" w:rsidR="00132C81" w:rsidRPr="00132C81" w:rsidRDefault="00132C81" w:rsidP="00132C81">
      <w:pPr>
        <w:pStyle w:val="ListParagraph"/>
        <w:numPr>
          <w:ilvl w:val="1"/>
          <w:numId w:val="17"/>
        </w:numPr>
        <w:rPr>
          <w:lang w:val="es-ES"/>
        </w:rPr>
      </w:pPr>
      <w:r>
        <w:rPr>
          <w:i w:val="0"/>
          <w:lang w:val="es-ES"/>
        </w:rPr>
        <w:t>Administrador:</w:t>
      </w:r>
    </w:p>
    <w:p w14:paraId="48264CFD" w14:textId="77777777" w:rsidR="00132C81" w:rsidRPr="00132C81" w:rsidRDefault="00132C81" w:rsidP="00132C81">
      <w:pPr>
        <w:pStyle w:val="ListParagraph"/>
        <w:numPr>
          <w:ilvl w:val="2"/>
          <w:numId w:val="17"/>
        </w:numPr>
        <w:rPr>
          <w:lang w:val="es-ES"/>
        </w:rPr>
      </w:pPr>
      <w:r>
        <w:rPr>
          <w:i w:val="0"/>
          <w:lang w:val="es-ES"/>
        </w:rPr>
        <w:t>Contabilidad de la empresa.</w:t>
      </w:r>
    </w:p>
    <w:p w14:paraId="0064588F" w14:textId="77777777" w:rsidR="00132C81" w:rsidRPr="00132C81" w:rsidRDefault="00132C81" w:rsidP="00132C81">
      <w:pPr>
        <w:pStyle w:val="ListParagraph"/>
        <w:numPr>
          <w:ilvl w:val="2"/>
          <w:numId w:val="17"/>
        </w:numPr>
        <w:rPr>
          <w:lang w:val="es-ES"/>
        </w:rPr>
      </w:pPr>
      <w:r>
        <w:rPr>
          <w:i w:val="0"/>
          <w:lang w:val="es-ES"/>
        </w:rPr>
        <w:t xml:space="preserve">Registro de los premios de todos los usuarios y en varios </w:t>
      </w:r>
      <w:r w:rsidR="007E037C">
        <w:rPr>
          <w:i w:val="0"/>
          <w:lang w:val="es-ES"/>
        </w:rPr>
        <w:t>formatos.</w:t>
      </w:r>
    </w:p>
    <w:p w14:paraId="24A626D7" w14:textId="77777777" w:rsidR="00132C81" w:rsidRPr="00132C81" w:rsidRDefault="00132C81" w:rsidP="00132C81">
      <w:pPr>
        <w:pStyle w:val="ListParagraph"/>
        <w:numPr>
          <w:ilvl w:val="2"/>
          <w:numId w:val="17"/>
        </w:numPr>
        <w:rPr>
          <w:lang w:val="es-ES"/>
        </w:rPr>
      </w:pPr>
      <w:r>
        <w:rPr>
          <w:i w:val="0"/>
          <w:lang w:val="es-ES"/>
        </w:rPr>
        <w:t>Registro histórico de cualquier jugador</w:t>
      </w:r>
    </w:p>
    <w:p w14:paraId="152CC520" w14:textId="77777777" w:rsidR="00132C81" w:rsidRPr="00132C81" w:rsidRDefault="00132C81" w:rsidP="00132C81">
      <w:pPr>
        <w:pStyle w:val="ListParagraph"/>
        <w:numPr>
          <w:ilvl w:val="1"/>
          <w:numId w:val="17"/>
        </w:numPr>
        <w:rPr>
          <w:lang w:val="es-ES"/>
        </w:rPr>
      </w:pPr>
      <w:r>
        <w:rPr>
          <w:i w:val="0"/>
          <w:lang w:val="es-ES"/>
        </w:rPr>
        <w:t>Jugador Registrado</w:t>
      </w:r>
    </w:p>
    <w:p w14:paraId="71931545" w14:textId="77777777" w:rsidR="00132C81" w:rsidRPr="007E037C" w:rsidRDefault="00132C81" w:rsidP="00132C81">
      <w:pPr>
        <w:pStyle w:val="ListParagraph"/>
        <w:numPr>
          <w:ilvl w:val="2"/>
          <w:numId w:val="17"/>
        </w:numPr>
        <w:rPr>
          <w:lang w:val="es-ES"/>
        </w:rPr>
      </w:pPr>
      <w:r>
        <w:rPr>
          <w:i w:val="0"/>
          <w:lang w:val="es-ES"/>
        </w:rPr>
        <w:t>Su registro hist</w:t>
      </w:r>
      <w:r w:rsidR="007E037C">
        <w:rPr>
          <w:i w:val="0"/>
          <w:lang w:val="es-ES"/>
        </w:rPr>
        <w:t>ó</w:t>
      </w:r>
      <w:r>
        <w:rPr>
          <w:i w:val="0"/>
          <w:lang w:val="es-ES"/>
        </w:rPr>
        <w:t>rico</w:t>
      </w:r>
      <w:r>
        <w:rPr>
          <w:i w:val="0"/>
          <w:lang w:val="es-ES"/>
        </w:rPr>
        <w:tab/>
      </w:r>
    </w:p>
    <w:p w14:paraId="32A3DE32" w14:textId="77777777" w:rsidR="007E037C" w:rsidRPr="007E037C" w:rsidRDefault="007E037C" w:rsidP="00132C81">
      <w:pPr>
        <w:pStyle w:val="ListParagraph"/>
        <w:numPr>
          <w:ilvl w:val="2"/>
          <w:numId w:val="17"/>
        </w:numPr>
        <w:rPr>
          <w:lang w:val="es-ES"/>
        </w:rPr>
      </w:pPr>
      <w:r>
        <w:rPr>
          <w:i w:val="0"/>
          <w:lang w:val="es-ES"/>
        </w:rPr>
        <w:t>Su historial de premios</w:t>
      </w:r>
    </w:p>
    <w:p w14:paraId="538FEDD1" w14:textId="77777777" w:rsidR="007E037C" w:rsidRPr="007E037C" w:rsidRDefault="007E037C" w:rsidP="007E037C">
      <w:pPr>
        <w:pStyle w:val="ListParagraph"/>
        <w:numPr>
          <w:ilvl w:val="0"/>
          <w:numId w:val="17"/>
        </w:numPr>
        <w:rPr>
          <w:b/>
          <w:lang w:val="es-ES"/>
        </w:rPr>
      </w:pPr>
      <w:r>
        <w:rPr>
          <w:i w:val="0"/>
          <w:lang w:val="es-ES"/>
        </w:rPr>
        <w:t>J</w:t>
      </w:r>
      <w:r w:rsidRPr="007E037C">
        <w:rPr>
          <w:b/>
          <w:i w:val="0"/>
          <w:lang w:val="es-ES"/>
        </w:rPr>
        <w:t>ugar (Solo podrán jugar los jugadores)</w:t>
      </w:r>
    </w:p>
    <w:p w14:paraId="53A359F8" w14:textId="77777777" w:rsidR="007E037C" w:rsidRPr="007E037C" w:rsidRDefault="007E037C" w:rsidP="007E037C">
      <w:pPr>
        <w:pStyle w:val="ListParagraph"/>
        <w:numPr>
          <w:ilvl w:val="1"/>
          <w:numId w:val="17"/>
        </w:numPr>
        <w:rPr>
          <w:lang w:val="es-ES"/>
        </w:rPr>
      </w:pPr>
      <w:r>
        <w:rPr>
          <w:i w:val="0"/>
          <w:lang w:val="es-ES"/>
        </w:rPr>
        <w:t>Jugador Registrado:</w:t>
      </w:r>
    </w:p>
    <w:p w14:paraId="3CBF6047" w14:textId="77777777" w:rsidR="007E037C" w:rsidRPr="007E037C" w:rsidRDefault="007E037C" w:rsidP="007E037C">
      <w:pPr>
        <w:pStyle w:val="ListParagraph"/>
        <w:numPr>
          <w:ilvl w:val="2"/>
          <w:numId w:val="17"/>
        </w:numPr>
        <w:rPr>
          <w:lang w:val="es-ES"/>
        </w:rPr>
      </w:pPr>
      <w:bookmarkStart w:id="5" w:name="OLE_LINK7"/>
      <w:r>
        <w:rPr>
          <w:i w:val="0"/>
          <w:lang w:val="es-ES"/>
        </w:rPr>
        <w:t>Jugar contra la máquina.</w:t>
      </w:r>
    </w:p>
    <w:p w14:paraId="14DD4DD3" w14:textId="77777777" w:rsidR="007E037C" w:rsidRPr="007E037C" w:rsidRDefault="007E037C" w:rsidP="007E037C">
      <w:pPr>
        <w:pStyle w:val="ListParagraph"/>
        <w:numPr>
          <w:ilvl w:val="2"/>
          <w:numId w:val="17"/>
        </w:numPr>
        <w:rPr>
          <w:lang w:val="es-ES"/>
        </w:rPr>
      </w:pPr>
      <w:r>
        <w:rPr>
          <w:i w:val="0"/>
          <w:lang w:val="es-ES"/>
        </w:rPr>
        <w:t>Jugar en una mesa de 4.</w:t>
      </w:r>
    </w:p>
    <w:p w14:paraId="08FF5CD1" w14:textId="77777777" w:rsidR="007E037C" w:rsidRPr="007E037C" w:rsidRDefault="007E037C" w:rsidP="007E037C">
      <w:pPr>
        <w:pStyle w:val="ListParagraph"/>
        <w:numPr>
          <w:ilvl w:val="1"/>
          <w:numId w:val="17"/>
        </w:numPr>
        <w:rPr>
          <w:lang w:val="es-ES"/>
        </w:rPr>
      </w:pPr>
      <w:r>
        <w:rPr>
          <w:i w:val="0"/>
          <w:lang w:val="es-ES"/>
        </w:rPr>
        <w:t>Jugador Ocasional:</w:t>
      </w:r>
    </w:p>
    <w:p w14:paraId="47986424" w14:textId="77777777" w:rsidR="007E037C" w:rsidRPr="00132C81" w:rsidRDefault="007E037C" w:rsidP="007E037C">
      <w:pPr>
        <w:pStyle w:val="ListParagraph"/>
        <w:numPr>
          <w:ilvl w:val="2"/>
          <w:numId w:val="17"/>
        </w:numPr>
        <w:rPr>
          <w:lang w:val="es-ES"/>
        </w:rPr>
      </w:pPr>
      <w:r>
        <w:rPr>
          <w:i w:val="0"/>
          <w:lang w:val="es-ES"/>
        </w:rPr>
        <w:t>Jugar contra la máquina</w:t>
      </w:r>
      <w:r>
        <w:rPr>
          <w:i w:val="0"/>
          <w:lang w:val="es-ES"/>
        </w:rPr>
        <w:t>.</w:t>
      </w:r>
    </w:p>
    <w:p w14:paraId="3C4684FB" w14:textId="77777777" w:rsidR="007E037C" w:rsidRDefault="000B7CA0" w:rsidP="000B7CA0">
      <w:pPr>
        <w:ind w:left="1800"/>
        <w:jc w:val="both"/>
        <w:rPr>
          <w:lang w:val="es-ES"/>
        </w:rPr>
      </w:pPr>
      <w:r>
        <w:rPr>
          <w:noProof/>
          <w:lang w:eastAsia="en-GB"/>
        </w:rPr>
        <w:lastRenderedPageBreak/>
        <w:drawing>
          <wp:anchor distT="0" distB="0" distL="114300" distR="114300" simplePos="0" relativeHeight="251660288" behindDoc="0" locked="0" layoutInCell="1" allowOverlap="1" wp14:anchorId="167F2EE5" wp14:editId="2836CCBA">
            <wp:simplePos x="0" y="0"/>
            <wp:positionH relativeFrom="column">
              <wp:posOffset>1156970</wp:posOffset>
            </wp:positionH>
            <wp:positionV relativeFrom="paragraph">
              <wp:posOffset>0</wp:posOffset>
            </wp:positionV>
            <wp:extent cx="2219325" cy="1598930"/>
            <wp:effectExtent l="0" t="0" r="0" b="1270"/>
            <wp:wrapSquare wrapText="bothSides"/>
            <wp:docPr id="7" name="Picture 7" descr="/Users/mr.blissfulgrin/Pictures/Fototeca de Fotos.photoslibrary/Masters/2017/05/29/20170529-171303/IMG_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r.blissfulgrin/Pictures/Fototeca de Fotos.photoslibrary/Masters/2017/05/29/20170529-171303/IMG_37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1598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37C">
        <w:rPr>
          <w:lang w:val="es-ES"/>
        </w:rPr>
        <w:t xml:space="preserve">Para movernos por cada una de </w:t>
      </w:r>
      <w:r>
        <w:rPr>
          <w:lang w:val="es-ES"/>
        </w:rPr>
        <w:t>las tres tareas</w:t>
      </w:r>
      <w:r w:rsidR="007E037C">
        <w:rPr>
          <w:lang w:val="es-ES"/>
        </w:rPr>
        <w:t xml:space="preserve"> contaremos con una interface gráfica basada </w:t>
      </w:r>
      <w:r>
        <w:rPr>
          <w:lang w:val="es-ES"/>
        </w:rPr>
        <w:t>en SWING, la tarea que hay que realizar primero es la de identificarnos, sin ella no podremos hacer ninguna de las otras.</w:t>
      </w:r>
    </w:p>
    <w:p w14:paraId="78686B18" w14:textId="77777777" w:rsidR="000B7CA0" w:rsidRDefault="00802003" w:rsidP="000B7CA0">
      <w:pPr>
        <w:ind w:left="1800"/>
        <w:jc w:val="both"/>
        <w:rPr>
          <w:lang w:val="es-ES"/>
        </w:rPr>
      </w:pPr>
      <w:r>
        <w:rPr>
          <w:noProof/>
          <w:lang w:eastAsia="en-GB"/>
        </w:rPr>
        <w:drawing>
          <wp:anchor distT="0" distB="0" distL="114300" distR="114300" simplePos="0" relativeHeight="251662336" behindDoc="0" locked="0" layoutInCell="1" allowOverlap="1" wp14:anchorId="5958C4A0" wp14:editId="3D7C0BC9">
            <wp:simplePos x="0" y="0"/>
            <wp:positionH relativeFrom="column">
              <wp:posOffset>2530475</wp:posOffset>
            </wp:positionH>
            <wp:positionV relativeFrom="paragraph">
              <wp:posOffset>1179830</wp:posOffset>
            </wp:positionV>
            <wp:extent cx="1918335" cy="1440180"/>
            <wp:effectExtent l="0" t="0" r="12065" b="7620"/>
            <wp:wrapSquare wrapText="bothSides"/>
            <wp:docPr id="9" name="Picture 9" descr="/Users/mr.blissfulgrin/Pictures/Fototeca de Fotos.photoslibrary/Masters/2017/05/29/20170529-171303/IMG_3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r.blissfulgrin/Pictures/Fototeca de Fotos.photoslibrary/Masters/2017/05/29/20170529-171303/IMG_372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8335"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ADCF9CE" wp14:editId="6A68413B">
            <wp:simplePos x="0" y="0"/>
            <wp:positionH relativeFrom="column">
              <wp:posOffset>4511675</wp:posOffset>
            </wp:positionH>
            <wp:positionV relativeFrom="paragraph">
              <wp:posOffset>1066165</wp:posOffset>
            </wp:positionV>
            <wp:extent cx="1998345" cy="1501140"/>
            <wp:effectExtent l="0" t="0" r="8255" b="0"/>
            <wp:wrapSquare wrapText="bothSides"/>
            <wp:docPr id="8" name="Picture 8" descr="/Users/mr.blissfulgrin/Pictures/Fototeca de Fotos.photoslibrary/Masters/2017/05/29/20170529-171303/IMG_3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r.blissfulgrin/Pictures/Fototeca de Fotos.photoslibrary/Masters/2017/05/29/20170529-171303/IMG_372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834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CA0">
        <w:rPr>
          <w:lang w:val="es-ES"/>
        </w:rPr>
        <w:t>En el caso de ser Administrador la tarea principal es la estadística ya que no podemos jugar y debido a que podemos ver todos los datos que se recogen en la aplicación de forma ordenada. Para los Jugadores Ocasionales la tarea principal es la de jugar. Por último, en los Jugadores Registrados tanto jugar como gestionar y ver nuestros datos tendrán un peso similar.</w:t>
      </w:r>
      <w:r w:rsidR="000B7CA0" w:rsidRPr="000B7CA0">
        <w:rPr>
          <w:noProof/>
          <w:lang w:val="es-ES" w:eastAsia="en-GB"/>
        </w:rPr>
        <w:t xml:space="preserve"> </w:t>
      </w:r>
    </w:p>
    <w:p w14:paraId="58E176B9" w14:textId="77777777" w:rsidR="000B7CA0" w:rsidRDefault="000B7CA0" w:rsidP="000B7CA0">
      <w:pPr>
        <w:ind w:left="1800"/>
        <w:jc w:val="both"/>
        <w:rPr>
          <w:lang w:val="es-ES"/>
        </w:rPr>
      </w:pPr>
    </w:p>
    <w:p w14:paraId="5C946C8D" w14:textId="77777777" w:rsidR="00802003" w:rsidRDefault="00802003" w:rsidP="000B7CA0">
      <w:pPr>
        <w:ind w:left="1800"/>
        <w:jc w:val="both"/>
        <w:rPr>
          <w:lang w:val="es-ES"/>
        </w:rPr>
      </w:pPr>
    </w:p>
    <w:p w14:paraId="451532CA" w14:textId="77777777" w:rsidR="000B7CA0" w:rsidRDefault="000B7CA0" w:rsidP="000B7CA0">
      <w:pPr>
        <w:ind w:left="1800"/>
        <w:jc w:val="both"/>
        <w:rPr>
          <w:lang w:val="es-ES"/>
        </w:rPr>
      </w:pPr>
      <w:r>
        <w:rPr>
          <w:noProof/>
          <w:lang w:eastAsia="en-GB"/>
        </w:rPr>
        <w:drawing>
          <wp:anchor distT="0" distB="0" distL="114300" distR="114300" simplePos="0" relativeHeight="251659264" behindDoc="0" locked="0" layoutInCell="1" allowOverlap="1" wp14:anchorId="3C9B55C4" wp14:editId="2E36182C">
            <wp:simplePos x="0" y="0"/>
            <wp:positionH relativeFrom="column">
              <wp:posOffset>4130040</wp:posOffset>
            </wp:positionH>
            <wp:positionV relativeFrom="paragraph">
              <wp:posOffset>343535</wp:posOffset>
            </wp:positionV>
            <wp:extent cx="2577465" cy="1544955"/>
            <wp:effectExtent l="0" t="0" r="0" b="4445"/>
            <wp:wrapSquare wrapText="bothSides"/>
            <wp:docPr id="6" name="Picture 6" descr="/Users/mr.blissfulgrin/Pictures/Fototeca de Fotos.photoslibrary/Masters/2017/05/29/20170529-171303/IMG_3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r.blissfulgrin/Pictures/Fototeca de Fotos.photoslibrary/Masters/2017/05/29/20170529-171303/IMG_372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7465" cy="1544955"/>
                    </a:xfrm>
                    <a:prstGeom prst="rect">
                      <a:avLst/>
                    </a:prstGeom>
                    <a:noFill/>
                    <a:ln>
                      <a:noFill/>
                    </a:ln>
                  </pic:spPr>
                </pic:pic>
              </a:graphicData>
            </a:graphic>
          </wp:anchor>
        </w:drawing>
      </w:r>
      <w:r>
        <w:rPr>
          <w:lang w:val="es-ES"/>
        </w:rPr>
        <w:t>La aplicación busca contantemente recompensar a los Jugadores Registrados, es por ellos que obtienen beneficios extra al retirar su dinero y tienen la posibilidad de jugar en dos modos distintos. Se pretende que los Jugadores Ocasionales acaben registrándose.</w:t>
      </w:r>
      <w:r w:rsidRPr="000B7CA0">
        <w:rPr>
          <w:noProof/>
          <w:lang w:val="es-ES" w:eastAsia="en-GB"/>
        </w:rPr>
        <w:t xml:space="preserve">  </w:t>
      </w:r>
    </w:p>
    <w:p w14:paraId="594A59DB" w14:textId="77777777" w:rsidR="000B7CA0" w:rsidRPr="007E037C" w:rsidRDefault="000B7CA0" w:rsidP="000B7CA0">
      <w:pPr>
        <w:ind w:left="1800"/>
        <w:jc w:val="both"/>
        <w:rPr>
          <w:lang w:val="es-ES"/>
        </w:rPr>
      </w:pPr>
      <w:r>
        <w:rPr>
          <w:lang w:val="es-ES"/>
        </w:rPr>
        <w:br w:type="textWrapping" w:clear="all"/>
      </w:r>
    </w:p>
    <w:bookmarkEnd w:id="5"/>
    <w:p w14:paraId="146604AC" w14:textId="77777777" w:rsidR="00132C81" w:rsidRDefault="00132C81" w:rsidP="007E037C">
      <w:pPr>
        <w:ind w:left="720" w:firstLine="720"/>
        <w:rPr>
          <w:lang w:val="es-ES"/>
        </w:rPr>
      </w:pPr>
    </w:p>
    <w:p w14:paraId="28CDF35B" w14:textId="77777777" w:rsidR="00883C27" w:rsidRDefault="00883C27">
      <w:pPr>
        <w:rPr>
          <w:lang w:val="es-ES"/>
        </w:rPr>
      </w:pPr>
      <w:r w:rsidRPr="00132C81">
        <w:rPr>
          <w:lang w:val="es-ES"/>
        </w:rPr>
        <w:br w:type="page"/>
      </w:r>
    </w:p>
    <w:p w14:paraId="7FFDBEB9" w14:textId="77777777" w:rsidR="00883C27" w:rsidRPr="00883C27" w:rsidRDefault="00883C27" w:rsidP="00883C27">
      <w:pPr>
        <w:rPr>
          <w:lang w:val="es-ES"/>
        </w:rPr>
      </w:pPr>
    </w:p>
    <w:p w14:paraId="448AC926" w14:textId="77777777" w:rsidR="003C294B" w:rsidRDefault="00883C27">
      <w:pPr>
        <w:pStyle w:val="Heading2"/>
        <w:rPr>
          <w:lang w:val="es-ES"/>
        </w:rPr>
      </w:pPr>
      <w:bookmarkStart w:id="6" w:name="OLE_LINK6"/>
      <w:bookmarkStart w:id="7" w:name="_Toc483851978"/>
      <w:r w:rsidRPr="00883C27">
        <w:rPr>
          <w:lang w:val="es-ES"/>
        </w:rPr>
        <w:t>A</w:t>
      </w:r>
      <w:r w:rsidR="00C559FC">
        <w:rPr>
          <w:lang w:val="es-ES"/>
        </w:rPr>
        <w:t>ná</w:t>
      </w:r>
      <w:r w:rsidRPr="00883C27">
        <w:rPr>
          <w:lang w:val="es-ES"/>
        </w:rPr>
        <w:t xml:space="preserve">lisis de la </w:t>
      </w:r>
      <w:r w:rsidR="00802003">
        <w:rPr>
          <w:lang w:val="es-ES"/>
        </w:rPr>
        <w:t>aplicación</w:t>
      </w:r>
      <w:r w:rsidR="00C559FC">
        <w:rPr>
          <w:lang w:val="es-ES"/>
        </w:rPr>
        <w:t xml:space="preserve"> (Clases de negocio)</w:t>
      </w:r>
      <w:bookmarkEnd w:id="7"/>
    </w:p>
    <w:p w14:paraId="1B53A015" w14:textId="77777777" w:rsidR="00802003" w:rsidRDefault="00634538" w:rsidP="00C632EA">
      <w:pPr>
        <w:jc w:val="both"/>
        <w:rPr>
          <w:lang w:val="es-ES"/>
        </w:rPr>
      </w:pPr>
      <w:r>
        <w:rPr>
          <w:lang w:val="es-ES"/>
        </w:rPr>
        <w:t>Las clases de negocio que la aplicación utiliza contienen</w:t>
      </w:r>
      <w:r w:rsidR="00C632EA">
        <w:rPr>
          <w:lang w:val="es-ES"/>
        </w:rPr>
        <w:t xml:space="preserve"> las estructuras de datos y los métodos para actuar sobre ellos. Están claramente diferenciadas de las clases que controlan la interface gráfica que simplemente permiten al usuario decidir qué método usar sobre qué datos de los que los soporten.</w:t>
      </w:r>
    </w:p>
    <w:p w14:paraId="723100F8" w14:textId="77777777" w:rsidR="00C632EA" w:rsidRDefault="00C632EA" w:rsidP="00C632EA">
      <w:pPr>
        <w:jc w:val="both"/>
        <w:rPr>
          <w:lang w:val="es-ES"/>
        </w:rPr>
      </w:pPr>
      <w:r>
        <w:rPr>
          <w:lang w:val="es-ES"/>
        </w:rPr>
        <w:t>A grandes rasgos diferenciamos los siguientes tipos de clases de negocio:</w:t>
      </w:r>
    </w:p>
    <w:p w14:paraId="5CFF24E6" w14:textId="77777777" w:rsidR="00C632EA" w:rsidRPr="00770F6E" w:rsidRDefault="00C632EA" w:rsidP="00C632EA">
      <w:pPr>
        <w:pStyle w:val="ListParagraph"/>
        <w:numPr>
          <w:ilvl w:val="0"/>
          <w:numId w:val="18"/>
        </w:numPr>
        <w:jc w:val="both"/>
        <w:rPr>
          <w:lang w:val="es-ES"/>
        </w:rPr>
      </w:pPr>
      <w:r>
        <w:rPr>
          <w:i w:val="0"/>
          <w:lang w:val="es-ES"/>
        </w:rPr>
        <w:t>Clases de jugador, forman una estructura de herencia que permite diferenciar entre Jugador Registrado y Ocasional ya que cada uno podrá hacer usará métodos exclusivos, algunos de ellos abstractos para</w:t>
      </w:r>
      <w:r w:rsidR="00770F6E">
        <w:rPr>
          <w:i w:val="0"/>
          <w:lang w:val="es-ES"/>
        </w:rPr>
        <w:t xml:space="preserve"> aumentar el polimorfismo. Destaca que los jugadores Registrados se guardan dentro de una estructura Has </w:t>
      </w:r>
      <w:proofErr w:type="spellStart"/>
      <w:r w:rsidR="00770F6E">
        <w:rPr>
          <w:i w:val="0"/>
          <w:lang w:val="es-ES"/>
        </w:rPr>
        <w:t>Map</w:t>
      </w:r>
      <w:proofErr w:type="spellEnd"/>
      <w:r w:rsidR="00770F6E">
        <w:rPr>
          <w:i w:val="0"/>
          <w:lang w:val="es-ES"/>
        </w:rPr>
        <w:t xml:space="preserve"> en la clase </w:t>
      </w:r>
      <w:proofErr w:type="spellStart"/>
      <w:r w:rsidR="00770F6E">
        <w:rPr>
          <w:i w:val="0"/>
          <w:lang w:val="es-ES"/>
        </w:rPr>
        <w:t>CasaDeApuestas</w:t>
      </w:r>
      <w:proofErr w:type="spellEnd"/>
      <w:r w:rsidR="00770F6E">
        <w:rPr>
          <w:i w:val="0"/>
          <w:lang w:val="es-ES"/>
        </w:rPr>
        <w:t xml:space="preserve"> y que tienen Asociado una clase Premios en la que hay un registro de los premios del jugador y un </w:t>
      </w:r>
      <w:proofErr w:type="spellStart"/>
      <w:r w:rsidR="00770F6E">
        <w:rPr>
          <w:i w:val="0"/>
          <w:lang w:val="es-ES"/>
        </w:rPr>
        <w:t>ArrayList</w:t>
      </w:r>
      <w:proofErr w:type="spellEnd"/>
      <w:r w:rsidR="00770F6E">
        <w:rPr>
          <w:i w:val="0"/>
          <w:lang w:val="es-ES"/>
        </w:rPr>
        <w:t xml:space="preserve"> de objetos tipo Premio donde se guarda el registro histórico de los premios obtenidos.</w:t>
      </w:r>
    </w:p>
    <w:p w14:paraId="433780AB" w14:textId="77777777" w:rsidR="00770F6E" w:rsidRPr="00770F6E" w:rsidRDefault="00770F6E" w:rsidP="00770F6E">
      <w:pPr>
        <w:pStyle w:val="ListParagraph"/>
        <w:ind w:left="720"/>
        <w:jc w:val="both"/>
        <w:rPr>
          <w:lang w:val="es-ES"/>
        </w:rPr>
      </w:pPr>
    </w:p>
    <w:p w14:paraId="434FF64A" w14:textId="77777777" w:rsidR="00770F6E" w:rsidRPr="00770F6E" w:rsidRDefault="00770F6E" w:rsidP="00C632EA">
      <w:pPr>
        <w:pStyle w:val="ListParagraph"/>
        <w:numPr>
          <w:ilvl w:val="0"/>
          <w:numId w:val="18"/>
        </w:numPr>
        <w:jc w:val="both"/>
        <w:rPr>
          <w:lang w:val="es-ES"/>
        </w:rPr>
      </w:pPr>
      <w:r>
        <w:rPr>
          <w:i w:val="0"/>
          <w:lang w:val="es-ES"/>
        </w:rPr>
        <w:t xml:space="preserve">Clases de juego, formadas por Carta, Baraja, Apuesta y </w:t>
      </w:r>
      <w:proofErr w:type="spellStart"/>
      <w:r>
        <w:rPr>
          <w:i w:val="0"/>
          <w:lang w:val="es-ES"/>
        </w:rPr>
        <w:t>CasaDeApuestas</w:t>
      </w:r>
      <w:proofErr w:type="spellEnd"/>
      <w:r>
        <w:rPr>
          <w:i w:val="0"/>
          <w:lang w:val="es-ES"/>
        </w:rPr>
        <w:t xml:space="preserve">. Actúan conjuntamente para permitir a los jugadores jugar. Cabe destacar la ampliación de atributos realizada sobre la clase carta incluyendo una imagen asociada, un </w:t>
      </w:r>
      <w:proofErr w:type="spellStart"/>
      <w:r>
        <w:rPr>
          <w:i w:val="0"/>
          <w:lang w:val="es-ES"/>
        </w:rPr>
        <w:t>integer</w:t>
      </w:r>
      <w:proofErr w:type="spellEnd"/>
      <w:r>
        <w:rPr>
          <w:i w:val="0"/>
          <w:lang w:val="es-ES"/>
        </w:rPr>
        <w:t xml:space="preserve"> que indica su orden y otro que indica su valor, todos esos datos facilitan la utilización de las cartas en los otros métodos simplificando el código y haciéndolo más modular.</w:t>
      </w:r>
    </w:p>
    <w:p w14:paraId="6DA84A60" w14:textId="77777777" w:rsidR="00770F6E" w:rsidRPr="00770F6E" w:rsidRDefault="00770F6E" w:rsidP="00770F6E">
      <w:pPr>
        <w:jc w:val="both"/>
        <w:rPr>
          <w:lang w:val="es-ES"/>
        </w:rPr>
      </w:pPr>
    </w:p>
    <w:p w14:paraId="6C3A2861" w14:textId="77777777" w:rsidR="00770F6E" w:rsidRPr="00770F6E" w:rsidRDefault="00770F6E" w:rsidP="00C632EA">
      <w:pPr>
        <w:pStyle w:val="ListParagraph"/>
        <w:numPr>
          <w:ilvl w:val="0"/>
          <w:numId w:val="18"/>
        </w:numPr>
        <w:jc w:val="both"/>
        <w:rPr>
          <w:lang w:val="es-ES"/>
        </w:rPr>
      </w:pPr>
      <w:r>
        <w:rPr>
          <w:i w:val="0"/>
          <w:lang w:val="es-ES"/>
        </w:rPr>
        <w:t xml:space="preserve">Clases de utilidad, son la clase </w:t>
      </w:r>
      <w:proofErr w:type="spellStart"/>
      <w:r>
        <w:rPr>
          <w:i w:val="0"/>
          <w:lang w:val="es-ES"/>
        </w:rPr>
        <w:t>OrdenarCartas</w:t>
      </w:r>
      <w:proofErr w:type="spellEnd"/>
      <w:r>
        <w:rPr>
          <w:i w:val="0"/>
          <w:lang w:val="es-ES"/>
        </w:rPr>
        <w:t xml:space="preserve"> que implementa </w:t>
      </w:r>
      <w:proofErr w:type="spellStart"/>
      <w:r>
        <w:rPr>
          <w:i w:val="0"/>
          <w:lang w:val="es-ES"/>
        </w:rPr>
        <w:t>Comparator</w:t>
      </w:r>
      <w:proofErr w:type="spellEnd"/>
      <w:r>
        <w:rPr>
          <w:i w:val="0"/>
          <w:lang w:val="es-ES"/>
        </w:rPr>
        <w:t xml:space="preserve"> para poder ordenar las cartas y la clase Ex que permite realizar </w:t>
      </w:r>
      <w:proofErr w:type="spellStart"/>
      <w:r>
        <w:rPr>
          <w:i w:val="0"/>
          <w:lang w:val="es-ES"/>
        </w:rPr>
        <w:t>throw</w:t>
      </w:r>
      <w:proofErr w:type="spellEnd"/>
      <w:r>
        <w:rPr>
          <w:i w:val="0"/>
          <w:lang w:val="es-ES"/>
        </w:rPr>
        <w:t xml:space="preserve"> con los errores que en ella hayamos contemplado.</w:t>
      </w:r>
    </w:p>
    <w:p w14:paraId="0E2BF379" w14:textId="77777777" w:rsidR="00770F6E" w:rsidRPr="00770F6E" w:rsidRDefault="00770F6E" w:rsidP="00770F6E">
      <w:pPr>
        <w:jc w:val="both"/>
        <w:rPr>
          <w:lang w:val="es-ES"/>
        </w:rPr>
      </w:pPr>
    </w:p>
    <w:p w14:paraId="47282187" w14:textId="77777777" w:rsidR="00770F6E" w:rsidRDefault="00770F6E" w:rsidP="00770F6E">
      <w:pPr>
        <w:jc w:val="both"/>
        <w:rPr>
          <w:lang w:val="es-ES"/>
        </w:rPr>
      </w:pPr>
    </w:p>
    <w:p w14:paraId="699B1733" w14:textId="77777777" w:rsidR="00770F6E" w:rsidRDefault="00770F6E" w:rsidP="00770F6E">
      <w:pPr>
        <w:jc w:val="both"/>
        <w:rPr>
          <w:lang w:val="es-ES"/>
        </w:rPr>
      </w:pPr>
    </w:p>
    <w:p w14:paraId="7DD5F396" w14:textId="77777777" w:rsidR="00770F6E" w:rsidRPr="00770F6E" w:rsidRDefault="00770F6E" w:rsidP="00770F6E">
      <w:pPr>
        <w:jc w:val="both"/>
        <w:rPr>
          <w:lang w:val="es-ES"/>
        </w:rPr>
      </w:pPr>
    </w:p>
    <w:p w14:paraId="13EECF8F" w14:textId="77777777" w:rsidR="00C632EA" w:rsidRDefault="00C632EA" w:rsidP="00C632EA">
      <w:pPr>
        <w:jc w:val="both"/>
        <w:rPr>
          <w:lang w:val="es-ES"/>
        </w:rPr>
      </w:pPr>
      <w:r>
        <w:rPr>
          <w:lang w:val="es-ES"/>
        </w:rPr>
        <w:lastRenderedPageBreak/>
        <w:tab/>
      </w:r>
    </w:p>
    <w:p w14:paraId="4B9D6369" w14:textId="77777777" w:rsidR="00C632EA" w:rsidRPr="00802003" w:rsidRDefault="00C632EA" w:rsidP="00C632EA">
      <w:pPr>
        <w:jc w:val="both"/>
        <w:rPr>
          <w:lang w:val="es-ES"/>
        </w:rPr>
      </w:pPr>
    </w:p>
    <w:bookmarkEnd w:id="6"/>
    <w:p w14:paraId="6FFB9167" w14:textId="31C8D150" w:rsidR="003C294B" w:rsidRDefault="002F258A">
      <w:pPr>
        <w:rPr>
          <w:lang w:val="es-ES"/>
        </w:rPr>
      </w:pPr>
      <w:r>
        <w:rPr>
          <w:lang w:val="es-ES"/>
        </w:rPr>
        <w:t>Diagrama de Clases simplificado:</w:t>
      </w:r>
    </w:p>
    <w:p w14:paraId="15AD3B4E" w14:textId="71554857" w:rsidR="002F258A" w:rsidRDefault="002F258A">
      <w:pPr>
        <w:rPr>
          <w:sz w:val="22"/>
          <w:lang w:val="es-ES"/>
        </w:rPr>
      </w:pPr>
      <w:r w:rsidRPr="002F258A">
        <w:rPr>
          <w:sz w:val="22"/>
          <w:lang w:val="es-ES"/>
        </w:rPr>
        <w:t>(Herencia entre Jugador</w:t>
      </w:r>
      <w:r>
        <w:rPr>
          <w:sz w:val="22"/>
          <w:lang w:val="es-ES"/>
        </w:rPr>
        <w:t xml:space="preserve"> </w:t>
      </w:r>
      <w:bookmarkStart w:id="8" w:name="_GoBack"/>
      <w:bookmarkEnd w:id="8"/>
      <w:r w:rsidRPr="002F258A">
        <w:rPr>
          <w:sz w:val="22"/>
          <w:lang w:val="es-ES"/>
        </w:rPr>
        <w:t>(padre abstracto) y Jugador Ocasional y Jugador Registrado (Hijos)</w:t>
      </w:r>
    </w:p>
    <w:p w14:paraId="1EC89739" w14:textId="2DA36B39" w:rsidR="002F258A" w:rsidRPr="002F258A" w:rsidRDefault="002F258A">
      <w:pPr>
        <w:rPr>
          <w:sz w:val="22"/>
          <w:lang w:val="es-ES"/>
        </w:rPr>
      </w:pPr>
      <w:r>
        <w:rPr>
          <w:sz w:val="22"/>
          <w:lang w:val="es-ES"/>
        </w:rPr>
        <w:t>Todo lo demás es asociación (aunque se vean mal las flechas)</w:t>
      </w:r>
    </w:p>
    <w:p w14:paraId="21060997" w14:textId="49B11651" w:rsidR="00883C27" w:rsidRDefault="002F258A">
      <w:pPr>
        <w:rPr>
          <w:lang w:val="es-ES"/>
        </w:rPr>
      </w:pPr>
      <w:r>
        <w:rPr>
          <w:noProof/>
          <w:lang w:eastAsia="en-GB"/>
        </w:rPr>
        <w:drawing>
          <wp:inline distT="0" distB="0" distL="0" distR="0" wp14:anchorId="29B1FAD1" wp14:editId="35AF3791">
            <wp:extent cx="4615113" cy="6706475"/>
            <wp:effectExtent l="0" t="4445" r="3810" b="3810"/>
            <wp:docPr id="10" name="Picture 10" descr="../Pictures/Fototeca%20de%20Fotos.photoslibrary/Masters/2017/05/29/20170529-212224/IMG_3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Fototeca%20de%20Fotos.photoslibrary/Masters/2017/05/29/20170529-212224/IMG_373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4615113" cy="6706475"/>
                    </a:xfrm>
                    <a:prstGeom prst="rect">
                      <a:avLst/>
                    </a:prstGeom>
                    <a:noFill/>
                    <a:ln>
                      <a:noFill/>
                    </a:ln>
                  </pic:spPr>
                </pic:pic>
              </a:graphicData>
            </a:graphic>
          </wp:inline>
        </w:drawing>
      </w:r>
      <w:r w:rsidR="00883C27">
        <w:rPr>
          <w:lang w:val="es-ES"/>
        </w:rPr>
        <w:br w:type="page"/>
      </w:r>
    </w:p>
    <w:p w14:paraId="7FAAB25B" w14:textId="77777777" w:rsidR="00883C27" w:rsidRDefault="00883C27" w:rsidP="00883C27">
      <w:pPr>
        <w:pStyle w:val="Heading2"/>
        <w:rPr>
          <w:lang w:val="es-ES"/>
        </w:rPr>
      </w:pPr>
    </w:p>
    <w:p w14:paraId="5289385B" w14:textId="77777777" w:rsidR="00883C27" w:rsidRDefault="00883C27" w:rsidP="00883C27">
      <w:pPr>
        <w:pStyle w:val="Heading2"/>
        <w:rPr>
          <w:lang w:val="es-ES"/>
        </w:rPr>
      </w:pPr>
    </w:p>
    <w:p w14:paraId="7543D917" w14:textId="77777777" w:rsidR="00883C27" w:rsidRDefault="00883C27" w:rsidP="00883C27">
      <w:pPr>
        <w:pStyle w:val="Heading2"/>
        <w:rPr>
          <w:lang w:val="es-ES"/>
        </w:rPr>
      </w:pPr>
      <w:bookmarkStart w:id="9" w:name="_Toc483851979"/>
      <w:r>
        <w:rPr>
          <w:lang w:val="es-ES"/>
        </w:rPr>
        <w:t>dISEño e implementacion</w:t>
      </w:r>
      <w:r w:rsidR="00C559FC">
        <w:rPr>
          <w:lang w:val="es-ES"/>
        </w:rPr>
        <w:t xml:space="preserve"> (parte gráfica)</w:t>
      </w:r>
      <w:bookmarkEnd w:id="9"/>
    </w:p>
    <w:p w14:paraId="46EC45FC" w14:textId="77777777" w:rsidR="00770F6E" w:rsidRDefault="00770F6E" w:rsidP="00770F6E">
      <w:pPr>
        <w:jc w:val="both"/>
        <w:rPr>
          <w:lang w:val="es-ES"/>
        </w:rPr>
      </w:pPr>
      <w:r>
        <w:rPr>
          <w:lang w:val="es-ES"/>
        </w:rPr>
        <w:t>La aplicación consta con una enorme cantidad de clases que controlan la interface gráfica. Está basada en un menú principal desde el que nos identificaremos, tras ello pasaremos a otro menú secundario que nos permitirá acceder a aquellas funciones permitidas según el rol que estemos desempeñando.</w:t>
      </w:r>
    </w:p>
    <w:p w14:paraId="7145AD7C" w14:textId="77777777" w:rsidR="0075190A" w:rsidRDefault="0075190A" w:rsidP="00770F6E">
      <w:pPr>
        <w:jc w:val="both"/>
        <w:rPr>
          <w:lang w:val="es-ES"/>
        </w:rPr>
      </w:pPr>
      <w:r>
        <w:rPr>
          <w:lang w:val="es-ES"/>
        </w:rPr>
        <w:t>En el caso de identificarnos como jugador Ocasional pasaremos primero al juego y posteriormente al menú ya que jugar es su actividad principal.</w:t>
      </w:r>
    </w:p>
    <w:p w14:paraId="191D5F31" w14:textId="77777777" w:rsidR="0075190A" w:rsidRDefault="0075190A" w:rsidP="00770F6E">
      <w:pPr>
        <w:jc w:val="both"/>
        <w:rPr>
          <w:lang w:val="es-ES"/>
        </w:rPr>
      </w:pPr>
      <w:r>
        <w:rPr>
          <w:lang w:val="es-ES"/>
        </w:rPr>
        <w:t xml:space="preserve">En todo momento en la </w:t>
      </w:r>
      <w:r w:rsidR="00C559FC">
        <w:rPr>
          <w:lang w:val="es-ES"/>
        </w:rPr>
        <w:t>interface</w:t>
      </w:r>
      <w:r>
        <w:rPr>
          <w:lang w:val="es-ES"/>
        </w:rPr>
        <w:t xml:space="preserve"> gráfica </w:t>
      </w:r>
      <w:r w:rsidR="00C559FC">
        <w:rPr>
          <w:lang w:val="es-ES"/>
        </w:rPr>
        <w:t>nos mostrará que datos o estructuras de datos se están modificando, pero de una forma abstracta que simplifique lo que se está haciendo realmente.</w:t>
      </w:r>
    </w:p>
    <w:p w14:paraId="16D99912" w14:textId="77777777" w:rsidR="00C559FC" w:rsidRDefault="00C559FC" w:rsidP="00770F6E">
      <w:pPr>
        <w:jc w:val="both"/>
        <w:rPr>
          <w:lang w:val="es-ES"/>
        </w:rPr>
      </w:pPr>
      <w:r>
        <w:rPr>
          <w:lang w:val="es-ES"/>
        </w:rPr>
        <w:t>La interface pretende ser intuitiva y estar al servicio del usuario, en el juego contra la máquina será el usuario el que mueva personalmente cada carta, por el contrario, en la mesa de cuatro jugadores los movimientos serán automáticos ofreciendo así dos experiencias de usuario distintas.</w:t>
      </w:r>
    </w:p>
    <w:p w14:paraId="34D1F8D8" w14:textId="77777777" w:rsidR="00C559FC" w:rsidRDefault="00C559FC" w:rsidP="00770F6E">
      <w:pPr>
        <w:jc w:val="both"/>
        <w:rPr>
          <w:lang w:val="es-ES"/>
        </w:rPr>
      </w:pPr>
      <w:r>
        <w:rPr>
          <w:lang w:val="es-ES"/>
        </w:rPr>
        <w:t>Los mensajes de error y los cambios más relevantes según su gravedad serán mostrados como pop ups implementados por distintas clases.</w:t>
      </w:r>
    </w:p>
    <w:p w14:paraId="76443DDF" w14:textId="77777777" w:rsidR="00C559FC" w:rsidRDefault="00C559FC" w:rsidP="00770F6E">
      <w:pPr>
        <w:jc w:val="both"/>
        <w:rPr>
          <w:lang w:val="es-ES"/>
        </w:rPr>
      </w:pPr>
      <w:r>
        <w:rPr>
          <w:lang w:val="es-ES"/>
        </w:rPr>
        <w:t>El diseño es uniforme en toda la aplicación basándose en los tonos verdes y en un código de colores que indican la importancia de lo que estamos haciendo, verde claro, verde intenso, amarillo y rojo.</w:t>
      </w:r>
    </w:p>
    <w:p w14:paraId="33069830" w14:textId="77777777" w:rsidR="00C559FC" w:rsidRDefault="00C559FC" w:rsidP="00770F6E">
      <w:pPr>
        <w:jc w:val="both"/>
        <w:rPr>
          <w:lang w:val="es-ES"/>
        </w:rPr>
      </w:pPr>
      <w:r>
        <w:rPr>
          <w:lang w:val="es-ES"/>
        </w:rPr>
        <w:t>La aplicación consta con un logo propio visible en los menús y en las clases de manejo de datos estadísticos y con un icono.</w:t>
      </w:r>
    </w:p>
    <w:p w14:paraId="1F092CCD" w14:textId="69689C84" w:rsidR="00C559FC" w:rsidRPr="00770F6E" w:rsidRDefault="002F258A" w:rsidP="00770F6E">
      <w:pPr>
        <w:jc w:val="both"/>
        <w:rPr>
          <w:lang w:val="es-ES"/>
        </w:rPr>
      </w:pPr>
      <w:r>
        <w:rPr>
          <w:lang w:val="es-ES"/>
        </w:rPr>
        <w:t>Además,</w:t>
      </w:r>
      <w:r w:rsidR="00C559FC">
        <w:rPr>
          <w:lang w:val="es-ES"/>
        </w:rPr>
        <w:t xml:space="preserve"> la aplicación permite exportar los datos estadísticos que recoge en formato .</w:t>
      </w:r>
      <w:proofErr w:type="spellStart"/>
      <w:r w:rsidR="00C559FC">
        <w:rPr>
          <w:lang w:val="es-ES"/>
        </w:rPr>
        <w:t>txt</w:t>
      </w:r>
      <w:proofErr w:type="spellEnd"/>
      <w:r w:rsidR="00C559FC">
        <w:rPr>
          <w:lang w:val="es-ES"/>
        </w:rPr>
        <w:t>, hay que destacar que no los guarda en ese formato, solo los exporta, los datos son guardados en archivos .</w:t>
      </w:r>
      <w:proofErr w:type="spellStart"/>
      <w:r w:rsidR="00C559FC">
        <w:rPr>
          <w:lang w:val="es-ES"/>
        </w:rPr>
        <w:t>dat</w:t>
      </w:r>
      <w:proofErr w:type="spellEnd"/>
      <w:r w:rsidR="00C559FC">
        <w:rPr>
          <w:lang w:val="es-ES"/>
        </w:rPr>
        <w:t xml:space="preserve"> generados desde la clase </w:t>
      </w:r>
      <w:proofErr w:type="spellStart"/>
      <w:r w:rsidR="00C559FC">
        <w:rPr>
          <w:lang w:val="es-ES"/>
        </w:rPr>
        <w:t>CasaDeApuestas</w:t>
      </w:r>
      <w:proofErr w:type="spellEnd"/>
      <w:r w:rsidR="00C559FC">
        <w:rPr>
          <w:lang w:val="es-ES"/>
        </w:rPr>
        <w:t>.</w:t>
      </w:r>
    </w:p>
    <w:p w14:paraId="3E087343" w14:textId="77777777" w:rsidR="00883C27" w:rsidRDefault="00883C27" w:rsidP="00883C27">
      <w:pPr>
        <w:rPr>
          <w:lang w:val="es-ES"/>
        </w:rPr>
      </w:pPr>
    </w:p>
    <w:p w14:paraId="653AB36B" w14:textId="77777777" w:rsidR="00883C27" w:rsidRDefault="00883C27">
      <w:pPr>
        <w:rPr>
          <w:lang w:val="es-ES"/>
        </w:rPr>
      </w:pPr>
      <w:r>
        <w:rPr>
          <w:lang w:val="es-ES"/>
        </w:rPr>
        <w:br w:type="page"/>
      </w:r>
    </w:p>
    <w:p w14:paraId="18020729" w14:textId="77777777" w:rsidR="00883C27" w:rsidRDefault="00883C27" w:rsidP="00883C27">
      <w:pPr>
        <w:pStyle w:val="Heading2"/>
        <w:rPr>
          <w:lang w:val="es-ES"/>
        </w:rPr>
      </w:pPr>
      <w:bookmarkStart w:id="10" w:name="_Toc483851980"/>
      <w:r w:rsidRPr="00883C27">
        <w:rPr>
          <w:lang w:val="es-ES"/>
        </w:rPr>
        <w:lastRenderedPageBreak/>
        <w:t>Manual de usuario</w:t>
      </w:r>
      <w:bookmarkEnd w:id="10"/>
    </w:p>
    <w:p w14:paraId="20D969F7" w14:textId="77777777" w:rsidR="00C559FC" w:rsidRDefault="00725118" w:rsidP="008E0CA0">
      <w:pPr>
        <w:jc w:val="both"/>
        <w:rPr>
          <w:lang w:val="es-ES"/>
        </w:rPr>
      </w:pPr>
      <w:r>
        <w:rPr>
          <w:lang w:val="es-ES"/>
        </w:rPr>
        <w:t xml:space="preserve">La aplicación pretende ser intuitiva y sencilla, en todo momento habrá pequeños </w:t>
      </w:r>
      <w:proofErr w:type="spellStart"/>
      <w:r>
        <w:rPr>
          <w:lang w:val="es-ES"/>
        </w:rPr>
        <w:t>labels</w:t>
      </w:r>
      <w:proofErr w:type="spellEnd"/>
      <w:r>
        <w:rPr>
          <w:lang w:val="es-ES"/>
        </w:rPr>
        <w:t xml:space="preserve"> que nos digan que hacer o</w:t>
      </w:r>
      <w:r w:rsidRPr="00725118">
        <w:rPr>
          <w:lang w:val="es-ES"/>
        </w:rPr>
        <w:t xml:space="preserve"> </w:t>
      </w:r>
      <w:proofErr w:type="spellStart"/>
      <w:r w:rsidRPr="00725118">
        <w:rPr>
          <w:lang w:val="es-ES"/>
        </w:rPr>
        <w:t>ToolTipText</w:t>
      </w:r>
      <w:proofErr w:type="spellEnd"/>
      <w:r>
        <w:rPr>
          <w:lang w:val="es-ES"/>
        </w:rPr>
        <w:t xml:space="preserve"> con la misma función.</w:t>
      </w:r>
    </w:p>
    <w:p w14:paraId="4FC2F9CD" w14:textId="77777777" w:rsidR="00725118" w:rsidRDefault="00725118" w:rsidP="008E0CA0">
      <w:pPr>
        <w:pStyle w:val="Heading3"/>
        <w:jc w:val="both"/>
        <w:rPr>
          <w:lang w:val="es-ES"/>
        </w:rPr>
      </w:pPr>
      <w:r>
        <w:rPr>
          <w:lang w:val="es-ES"/>
        </w:rPr>
        <w:t>Administrador</w:t>
      </w:r>
    </w:p>
    <w:p w14:paraId="05F61BD9" w14:textId="77777777" w:rsidR="00725118" w:rsidRDefault="00725118" w:rsidP="008E0CA0">
      <w:pPr>
        <w:jc w:val="both"/>
        <w:rPr>
          <w:lang w:val="es-ES"/>
        </w:rPr>
      </w:pPr>
      <w:r>
        <w:rPr>
          <w:lang w:val="es-ES"/>
        </w:rPr>
        <w:t xml:space="preserve">Hace </w:t>
      </w:r>
      <w:proofErr w:type="spellStart"/>
      <w:r>
        <w:rPr>
          <w:lang w:val="es-ES"/>
        </w:rPr>
        <w:t>LogIn</w:t>
      </w:r>
      <w:proofErr w:type="spellEnd"/>
      <w:r>
        <w:rPr>
          <w:lang w:val="es-ES"/>
        </w:rPr>
        <w:t xml:space="preserve"> con usuario y contraseña </w:t>
      </w:r>
      <w:proofErr w:type="spellStart"/>
      <w:r>
        <w:rPr>
          <w:lang w:val="es-ES"/>
        </w:rPr>
        <w:t>admin</w:t>
      </w:r>
      <w:proofErr w:type="spellEnd"/>
      <w:r w:rsidR="008E0CA0">
        <w:rPr>
          <w:lang w:val="es-ES"/>
        </w:rPr>
        <w:t xml:space="preserve">, puede registrar usuarios, eliminarlos o ver los datos </w:t>
      </w:r>
      <w:proofErr w:type="spellStart"/>
      <w:r w:rsidR="008E0CA0">
        <w:rPr>
          <w:lang w:val="es-ES"/>
        </w:rPr>
        <w:t>esdísticos</w:t>
      </w:r>
      <w:proofErr w:type="spellEnd"/>
      <w:r w:rsidR="008E0CA0">
        <w:rPr>
          <w:lang w:val="es-ES"/>
        </w:rPr>
        <w:t xml:space="preserve">. Todos los datos estadísticos solicitados están haciendo </w:t>
      </w:r>
      <w:proofErr w:type="spellStart"/>
      <w:r w:rsidR="008E0CA0">
        <w:rPr>
          <w:lang w:val="es-ES"/>
        </w:rPr>
        <w:t>click</w:t>
      </w:r>
      <w:proofErr w:type="spellEnd"/>
      <w:r w:rsidR="008E0CA0">
        <w:rPr>
          <w:lang w:val="es-ES"/>
        </w:rPr>
        <w:t xml:space="preserve"> en Estadísticas y navegando por los menús.</w:t>
      </w:r>
    </w:p>
    <w:p w14:paraId="4D96F64C" w14:textId="77777777" w:rsidR="008E0CA0" w:rsidRDefault="008E0CA0" w:rsidP="008E0CA0">
      <w:pPr>
        <w:pStyle w:val="Heading3"/>
        <w:jc w:val="both"/>
        <w:rPr>
          <w:lang w:val="es-ES"/>
        </w:rPr>
      </w:pPr>
      <w:r>
        <w:rPr>
          <w:lang w:val="es-ES"/>
        </w:rPr>
        <w:t>Jugador Registrado</w:t>
      </w:r>
    </w:p>
    <w:p w14:paraId="3373B0BB" w14:textId="77777777" w:rsidR="008E0CA0" w:rsidRDefault="008E0CA0" w:rsidP="008E0CA0">
      <w:pPr>
        <w:jc w:val="both"/>
        <w:rPr>
          <w:lang w:val="es-ES"/>
        </w:rPr>
      </w:pPr>
      <w:r>
        <w:rPr>
          <w:lang w:val="es-ES"/>
        </w:rPr>
        <w:t xml:space="preserve">Puede acceder a sus propias estadísticas y modificar sus datos. Controla en exclusiva el juego de 4 jugadores. Comienza la partida pulsando el mazo situado en el centro de la mesa. Se repartirán las cartas y tendrás que volteas las tuyas haciéndoles </w:t>
      </w:r>
      <w:proofErr w:type="spellStart"/>
      <w:r>
        <w:rPr>
          <w:lang w:val="es-ES"/>
        </w:rPr>
        <w:t>click</w:t>
      </w:r>
      <w:proofErr w:type="spellEnd"/>
      <w:r>
        <w:rPr>
          <w:lang w:val="es-ES"/>
        </w:rPr>
        <w:t xml:space="preserve"> una a una. Podrás elegir si pasar y empezar de nuevo una partida, descartarte de hasta dos cartas o apostar, tras ello se calculará tu premio.</w:t>
      </w:r>
    </w:p>
    <w:p w14:paraId="784FB7B8" w14:textId="77777777" w:rsidR="008E0CA0" w:rsidRDefault="008E0CA0" w:rsidP="008E0CA0">
      <w:pPr>
        <w:pStyle w:val="Heading3"/>
        <w:jc w:val="both"/>
        <w:rPr>
          <w:lang w:val="es-ES"/>
        </w:rPr>
      </w:pPr>
      <w:r>
        <w:rPr>
          <w:lang w:val="es-ES"/>
        </w:rPr>
        <w:t>Jugador Ocasional</w:t>
      </w:r>
    </w:p>
    <w:p w14:paraId="2547FA1E" w14:textId="77777777" w:rsidR="008E0CA0" w:rsidRDefault="008E0CA0" w:rsidP="008E0CA0">
      <w:pPr>
        <w:jc w:val="both"/>
        <w:rPr>
          <w:lang w:val="es-ES"/>
        </w:rPr>
      </w:pPr>
      <w:r>
        <w:rPr>
          <w:lang w:val="es-ES"/>
        </w:rPr>
        <w:t>Nada más rellenar los datos entras en el juego contra la máquina. Tras terminar tu partida decidirás que hacer con tu dinero y si empezar otra, al salir se te devuelve el dinero si no lo has perdido o se te extrae de la cuenta si no ganaste.</w:t>
      </w:r>
    </w:p>
    <w:p w14:paraId="55531681" w14:textId="77777777" w:rsidR="008E0CA0" w:rsidRPr="008E0CA0" w:rsidRDefault="008E0CA0" w:rsidP="008E0CA0">
      <w:pPr>
        <w:jc w:val="both"/>
        <w:rPr>
          <w:lang w:val="es-ES"/>
        </w:rPr>
      </w:pPr>
      <w:r>
        <w:rPr>
          <w:lang w:val="es-ES"/>
        </w:rPr>
        <w:t xml:space="preserve">El juego contra la máquina es un poco más complejo pues las cartas no solo hay que voltearlas una a una sino también repartirlas, se podrá apostar dos veces por partida y nos descartaremos de dos cartas en dos momentos distintos a lo largo de ella. Todo lo que hay que hacer será indicado por los </w:t>
      </w:r>
      <w:proofErr w:type="spellStart"/>
      <w:r>
        <w:rPr>
          <w:lang w:val="es-ES"/>
        </w:rPr>
        <w:t>labels</w:t>
      </w:r>
      <w:proofErr w:type="spellEnd"/>
      <w:r>
        <w:rPr>
          <w:lang w:val="es-ES"/>
        </w:rPr>
        <w:t xml:space="preserve"> dentro de la aplicación.</w:t>
      </w:r>
    </w:p>
    <w:sectPr w:rsidR="008E0CA0" w:rsidRPr="008E0CA0" w:rsidSect="00132C81">
      <w:footerReference w:type="default" r:id="rId17"/>
      <w:pgSz w:w="11907" w:h="16839"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E7A4F" w14:textId="77777777" w:rsidR="00806FC7" w:rsidRDefault="00806FC7">
      <w:pPr>
        <w:spacing w:after="0" w:line="240" w:lineRule="auto"/>
      </w:pPr>
      <w:r>
        <w:separator/>
      </w:r>
    </w:p>
  </w:endnote>
  <w:endnote w:type="continuationSeparator" w:id="0">
    <w:p w14:paraId="70D9D30A" w14:textId="77777777" w:rsidR="00806FC7" w:rsidRDefault="0080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FreesiaUPC">
    <w:altName w:val="Arial Unicode MS"/>
    <w:charset w:val="00"/>
    <w:family w:val="swiss"/>
    <w:pitch w:val="variable"/>
    <w:sig w:usb0="01000007" w:usb1="00000002" w:usb2="00000000" w:usb3="00000000" w:csb0="00010001" w:csb1="00000000"/>
  </w:font>
  <w:font w:name="微软雅黑">
    <w:charset w:val="86"/>
    <w:family w:val="auto"/>
    <w:pitch w:val="variable"/>
    <w:sig w:usb0="80000287" w:usb1="28CF3C52" w:usb2="00000016" w:usb3="00000000" w:csb0="0004001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1CC3F4D2" w14:textId="77777777" w:rsidR="003C294B" w:rsidRDefault="005026A8">
        <w:pPr>
          <w:pStyle w:val="Footer"/>
        </w:pPr>
        <w:r>
          <w:fldChar w:fldCharType="begin"/>
        </w:r>
        <w:r>
          <w:instrText xml:space="preserve"> PAGE   \* MERGEFORMAT </w:instrText>
        </w:r>
        <w:r>
          <w:fldChar w:fldCharType="separate"/>
        </w:r>
        <w:r w:rsidR="002F258A">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BD45B" w14:textId="77777777" w:rsidR="00806FC7" w:rsidRDefault="00806FC7">
      <w:pPr>
        <w:spacing w:after="0" w:line="240" w:lineRule="auto"/>
      </w:pPr>
      <w:r>
        <w:separator/>
      </w:r>
    </w:p>
  </w:footnote>
  <w:footnote w:type="continuationSeparator" w:id="0">
    <w:p w14:paraId="316CEB5F" w14:textId="77777777" w:rsidR="00806FC7" w:rsidRDefault="00806F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7DF12" w14:textId="77777777" w:rsidR="00883C27" w:rsidRDefault="00883C27" w:rsidP="00883C27">
    <w:pPr>
      <w:pStyle w:val="Header"/>
      <w:jc w:val="right"/>
    </w:pPr>
  </w:p>
  <w:p w14:paraId="2625795A" w14:textId="77777777" w:rsidR="00883C27" w:rsidRDefault="00883C27" w:rsidP="00883C27">
    <w:pPr>
      <w:pStyle w:val="Header"/>
      <w:jc w:val="right"/>
    </w:pPr>
    <w:r>
      <w:rPr>
        <w:noProof/>
        <w:lang w:eastAsia="en-GB"/>
      </w:rPr>
      <w:drawing>
        <wp:inline distT="0" distB="0" distL="0" distR="0" wp14:anchorId="1CA99BC7" wp14:editId="31C9D6DE">
          <wp:extent cx="508000" cy="5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o.png"/>
                  <pic:cNvPicPr/>
                </pic:nvPicPr>
                <pic:blipFill>
                  <a:blip r:embed="rId1">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14:paraId="06AD33F0" w14:textId="77777777" w:rsidR="00883C27" w:rsidRDefault="00883C27" w:rsidP="00883C27">
    <w:pPr>
      <w:pStyle w:val="Header"/>
      <w:jc w:val="right"/>
    </w:pPr>
    <w:r>
      <w:t>Juan Casado Ballesteros</w:t>
    </w:r>
  </w:p>
  <w:p w14:paraId="3DAE212E" w14:textId="77777777" w:rsidR="00883C27" w:rsidRDefault="00883C27" w:rsidP="00883C27">
    <w:pPr>
      <w:pStyle w:val="Header"/>
      <w:jc w:val="right"/>
    </w:pPr>
    <w:r>
      <w:t>GII 29/5/2017</w:t>
    </w:r>
  </w:p>
  <w:p w14:paraId="5C3BB4E1" w14:textId="77777777" w:rsidR="00883C27" w:rsidRDefault="00883C27" w:rsidP="00883C27">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1750" w14:textId="77777777" w:rsidR="00883C27" w:rsidRDefault="00883C27" w:rsidP="00883C27">
    <w:pPr>
      <w:pStyle w:val="Header"/>
      <w:jc w:val="right"/>
    </w:pPr>
    <w:bookmarkStart w:id="0" w:name="OLE_LINK1"/>
    <w:bookmarkStart w:id="1" w:name="OLE_LINK2"/>
    <w:r>
      <w:rPr>
        <w:noProof/>
        <w:lang w:eastAsia="en-GB"/>
      </w:rPr>
      <w:drawing>
        <wp:inline distT="0" distB="0" distL="0" distR="0" wp14:anchorId="2744D79E" wp14:editId="1710A17E">
          <wp:extent cx="661035" cy="66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png"/>
                  <pic:cNvPicPr/>
                </pic:nvPicPr>
                <pic:blipFill>
                  <a:blip r:embed="rId1">
                    <a:extLst>
                      <a:ext uri="{28A0092B-C50C-407E-A947-70E740481C1C}">
                        <a14:useLocalDpi xmlns:a14="http://schemas.microsoft.com/office/drawing/2010/main" val="0"/>
                      </a:ext>
                    </a:extLst>
                  </a:blip>
                  <a:stretch>
                    <a:fillRect/>
                  </a:stretch>
                </pic:blipFill>
                <pic:spPr>
                  <a:xfrm>
                    <a:off x="0" y="0"/>
                    <a:ext cx="661035" cy="661035"/>
                  </a:xfrm>
                  <a:prstGeom prst="rect">
                    <a:avLst/>
                  </a:prstGeom>
                </pic:spPr>
              </pic:pic>
            </a:graphicData>
          </a:graphic>
        </wp:inline>
      </w:drawing>
    </w:r>
  </w:p>
  <w:p w14:paraId="598D2B4E" w14:textId="77777777" w:rsidR="00883C27" w:rsidRDefault="00883C27" w:rsidP="00883C27">
    <w:pPr>
      <w:pStyle w:val="Header"/>
      <w:jc w:val="right"/>
    </w:pPr>
    <w:r>
      <w:t>Juan Casado Ballesteros</w:t>
    </w:r>
  </w:p>
  <w:p w14:paraId="17C347F9" w14:textId="77777777" w:rsidR="00883C27" w:rsidRDefault="00883C27" w:rsidP="00883C27">
    <w:pPr>
      <w:pStyle w:val="Header"/>
      <w:jc w:val="right"/>
    </w:pPr>
    <w:r>
      <w:t>GII 29/5/2017</w:t>
    </w:r>
  </w:p>
  <w:bookmarkEnd w:id="0"/>
  <w:bookmarkEnd w:id="1"/>
  <w:p w14:paraId="39ACDFDE" w14:textId="77777777" w:rsidR="00883C27" w:rsidRDefault="00883C27" w:rsidP="00883C2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13FB3F54"/>
    <w:multiLevelType w:val="hybridMultilevel"/>
    <w:tmpl w:val="881AC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4C265C"/>
    <w:multiLevelType w:val="hybridMultilevel"/>
    <w:tmpl w:val="C89EFE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27"/>
    <w:rsid w:val="00032A35"/>
    <w:rsid w:val="000A42C3"/>
    <w:rsid w:val="000B7CA0"/>
    <w:rsid w:val="00132C81"/>
    <w:rsid w:val="002F258A"/>
    <w:rsid w:val="003C294B"/>
    <w:rsid w:val="005026A8"/>
    <w:rsid w:val="00634538"/>
    <w:rsid w:val="00725118"/>
    <w:rsid w:val="0075190A"/>
    <w:rsid w:val="00770F6E"/>
    <w:rsid w:val="007E037C"/>
    <w:rsid w:val="00802003"/>
    <w:rsid w:val="00806FC7"/>
    <w:rsid w:val="00883C27"/>
    <w:rsid w:val="008D46D7"/>
    <w:rsid w:val="008E0CA0"/>
    <w:rsid w:val="0094730E"/>
    <w:rsid w:val="00C559FC"/>
    <w:rsid w:val="00C632EA"/>
    <w:rsid w:val="00E22B94"/>
    <w:rsid w:val="00F6285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11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6A8"/>
    <w:rPr>
      <w:lang w:val="en-GB"/>
    </w:rPr>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1200" w:line="240" w:lineRule="auto"/>
      <w:contextualSpacing/>
    </w:pPr>
    <w:rPr>
      <w:rFonts w:asciiTheme="majorHAnsi" w:eastAsiaTheme="majorEastAsia" w:hAnsiTheme="majorHAnsi" w:cstheme="majorBidi"/>
      <w:b/>
      <w:caps/>
      <w:color w:val="2A2A2A" w:themeColor="text2"/>
      <w:kern w:val="28"/>
      <w:sz w:val="146"/>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46"/>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FreesiaUPC">
    <w:altName w:val="Arial Unicode MS"/>
    <w:charset w:val="00"/>
    <w:family w:val="swiss"/>
    <w:pitch w:val="variable"/>
    <w:sig w:usb0="01000007" w:usb1="00000002" w:usb2="00000000" w:usb3="00000000" w:csb0="00010001" w:csb1="00000000"/>
  </w:font>
  <w:font w:name="微软雅黑">
    <w:charset w:val="86"/>
    <w:family w:val="auto"/>
    <w:pitch w:val="variable"/>
    <w:sig w:usb0="80000287" w:usb1="28CF3C52" w:usb2="00000016" w:usb3="00000000" w:csb0="0004001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6B"/>
    <w:rsid w:val="00816D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96EDF684A8F544B195883D5128CEE8">
    <w:name w:val="2996EDF684A8F544B195883D5128CEE8"/>
  </w:style>
  <w:style w:type="paragraph" w:customStyle="1" w:styleId="2FD3B0E21C5F7445A532CBD6D5544E45">
    <w:name w:val="2FD3B0E21C5F7445A532CBD6D5544E45"/>
  </w:style>
  <w:style w:type="paragraph" w:customStyle="1" w:styleId="8A6BE060286CA44D93535D97C88704BD">
    <w:name w:val="8A6BE060286CA44D93535D97C88704BD"/>
  </w:style>
  <w:style w:type="character" w:styleId="Emphasis">
    <w:name w:val="Emphasis"/>
    <w:basedOn w:val="DefaultParagraphFont"/>
    <w:uiPriority w:val="10"/>
    <w:qFormat/>
    <w:rPr>
      <w:b w:val="0"/>
      <w:i w:val="0"/>
      <w:iCs/>
      <w:color w:val="4472C4" w:themeColor="accent1"/>
    </w:rPr>
  </w:style>
  <w:style w:type="paragraph" w:customStyle="1" w:styleId="0223ADE3D339934FB1BCAF2B406A04C8">
    <w:name w:val="0223ADE3D339934FB1BCAF2B406A04C8"/>
  </w:style>
  <w:style w:type="paragraph" w:customStyle="1" w:styleId="646BC5D045BB5B44BBDC3C8163BCCD13">
    <w:name w:val="646BC5D045BB5B44BBDC3C8163BCCD13"/>
  </w:style>
  <w:style w:type="paragraph" w:customStyle="1" w:styleId="B5C81B9E6C5E88409512FDFE2C2A4EFE">
    <w:name w:val="B5C81B9E6C5E88409512FDFE2C2A4EFE"/>
  </w:style>
  <w:style w:type="paragraph" w:customStyle="1" w:styleId="F6F563ECB3C4EC4D81740FEB9EFAC064">
    <w:name w:val="F6F563ECB3C4EC4D81740FEB9EFAC064"/>
  </w:style>
  <w:style w:type="paragraph" w:customStyle="1" w:styleId="CB5B5D5B288B894AB32AE44C908CACF9">
    <w:name w:val="CB5B5D5B288B894AB32AE44C908CACF9"/>
  </w:style>
  <w:style w:type="paragraph" w:customStyle="1" w:styleId="C851BAD79F19FD49940077D958AE7E67">
    <w:name w:val="C851BAD79F19FD49940077D958AE7E67"/>
  </w:style>
  <w:style w:type="paragraph" w:customStyle="1" w:styleId="7C6EB9BFCAE24F44ADAA3C550D6F03CF">
    <w:name w:val="7C6EB9BFCAE24F44ADAA3C550D6F03CF"/>
  </w:style>
  <w:style w:type="paragraph" w:customStyle="1" w:styleId="10FE47AEBD4ECF4DB51C4F759BA0FF1B">
    <w:name w:val="10FE47AEBD4ECF4DB51C4F759BA0FF1B"/>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en-US"/>
    </w:rPr>
  </w:style>
  <w:style w:type="paragraph" w:customStyle="1" w:styleId="BC37CBD67F269A4786D0B9A74D549FE4">
    <w:name w:val="BC37CBD67F269A4786D0B9A74D549FE4"/>
  </w:style>
  <w:style w:type="paragraph" w:customStyle="1" w:styleId="1FA1980EF850DB408922CE244BAD3891">
    <w:name w:val="1FA1980EF850DB408922CE244BAD3891"/>
  </w:style>
  <w:style w:type="paragraph" w:customStyle="1" w:styleId="E934E811453D614D8B733B4480E45D2F">
    <w:name w:val="E934E811453D614D8B733B4480E45D2F"/>
  </w:style>
  <w:style w:type="paragraph" w:customStyle="1" w:styleId="24697E5BC6CDDF478B283462845C92ED">
    <w:name w:val="24697E5BC6CDDF478B283462845C92ED"/>
  </w:style>
  <w:style w:type="paragraph" w:customStyle="1" w:styleId="6297C08A9D3A9E47A55314E9F72A9F61">
    <w:name w:val="6297C08A9D3A9E47A55314E9F72A9F61"/>
  </w:style>
  <w:style w:type="paragraph" w:customStyle="1" w:styleId="038FF33DD1116943992BA0C116535053">
    <w:name w:val="038FF33DD1116943992BA0C116535053"/>
  </w:style>
  <w:style w:type="paragraph" w:customStyle="1" w:styleId="56116DEF4D87914CB1EB0960A28792AD">
    <w:name w:val="56116DEF4D87914CB1EB0960A28792AD"/>
  </w:style>
  <w:style w:type="paragraph" w:customStyle="1" w:styleId="C225BCBD5F4EBF4195993290EF69643A">
    <w:name w:val="C225BCBD5F4EBF4195993290EF69643A"/>
  </w:style>
  <w:style w:type="paragraph" w:customStyle="1" w:styleId="10148BABF507C94EA0BE53620F946150">
    <w:name w:val="10148BABF507C94EA0BE53620F946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EB00-B961-604E-B957-EFEACEC7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93</TotalTime>
  <Pages>9</Pages>
  <Words>1270</Words>
  <Characters>7239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cp:revision>
  <dcterms:created xsi:type="dcterms:W3CDTF">2017-05-29T16:19:00Z</dcterms:created>
  <dcterms:modified xsi:type="dcterms:W3CDTF">2017-05-29T21:26:00Z</dcterms:modified>
</cp:coreProperties>
</file>